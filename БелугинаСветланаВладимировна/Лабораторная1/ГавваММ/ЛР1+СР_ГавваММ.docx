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ackground w:color="FFFFFF">
    <v:background id="_x0000_s1025" fillcolor="#FFFFFF"/>
  </w:background>
  <w:body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Цель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 создание структуры проекта и заполнение базовой информации о проекте.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Технология работы:</w:t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</w:t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Запустил</w:t>
      </w:r>
      <w:r>
        <w:rPr>
          <w:rFonts w:ascii="Times New Roman" w:hAnsi="Times New Roman"/>
          <w:sz w:val="28"/>
          <w:szCs w:val="28"/>
        </w:rPr>
        <w:t xml:space="preserve">и программу ProjectLibre.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Изучил</w:t>
      </w:r>
      <w:r>
        <w:rPr>
          <w:rFonts w:ascii="Times New Roman" w:hAnsi="Times New Roman"/>
          <w:sz w:val="28"/>
          <w:szCs w:val="28"/>
        </w:rPr>
        <w:t xml:space="preserve">и интерфейс программы.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6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</w:t>
      </w:r>
      <w:r>
        <w:rPr>
          <w:rFonts w:ascii="Times New Roman" w:hAnsi="Times New Roman"/>
          <w:sz w:val="28"/>
          <w:szCs w:val="28"/>
        </w:rPr>
        <w:t xml:space="preserve">ли </w:t>
      </w:r>
      <w:r>
        <w:rPr>
          <w:rFonts w:ascii="Times New Roman" w:hAnsi="Times New Roman"/>
          <w:sz w:val="28"/>
          <w:szCs w:val="28"/>
        </w:rPr>
        <w:t xml:space="preserve">новый</w:t>
      </w:r>
      <w:r>
        <w:rPr>
          <w:rFonts w:ascii="Times New Roman" w:hAnsi="Times New Roman"/>
          <w:sz w:val="28"/>
          <w:szCs w:val="28"/>
        </w:rPr>
        <w:t xml:space="preserve"> проект (рис. 1).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57425" cy="1838325"/>
                <wp:effectExtent l="0" t="0" r="0" b="0"/>
                <wp:docPr id="4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63149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257425" cy="1838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9" o:spid="_x0000_s69" type="#_x0000_t75" style="width:177.75pt;height:144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lang w:eastAsia="ru-RU"/>
        </w:rPr>
      </w:r>
      <w:bookmarkStart w:id="0" w:name="_GoBack"/>
      <w:r/>
      <w:bookmarkEnd w:id="0"/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Рис.1. Создание нового проекта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6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появившемся окне заполнили данные о новом проекте (рис. 2). Указал название проекта, автора, дату начала проекта и краткие сведения.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41090"/>
                <wp:effectExtent l="0" t="0" r="0" b="0"/>
                <wp:docPr id="4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08665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3" cy="2241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0" o:spid="_x0000_s70" type="#_x0000_t75" style="width:467.75pt;height:176.4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Рис. 2. Окно создания проекта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6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нажатия на кнопку «Ок» появился пустой проект. Внешний вид окна показан на рис. 3.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252435"/>
                <wp:effectExtent l="0" t="0" r="0" b="0"/>
                <wp:docPr id="4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4855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3" cy="6252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1" o:spid="_x0000_s71" type="#_x0000_t75" style="width:467.75pt;height:492.3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3. Пустой проект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64"/>
        <w:numPr>
          <w:ilvl w:val="0"/>
          <w:numId w:val="3"/>
        </w:numPr>
        <w:pBdr/>
        <w:tabs>
          <w:tab w:val="left" w:leader="none" w:pos="426"/>
        </w:tabs>
        <w:spacing w:after="0" w:line="360" w:lineRule="auto"/>
        <w:ind w:firstLine="0" w:left="0"/>
        <w:jc w:val="both"/>
        <w:rPr>
          <w:rFonts w:ascii="Times New Roman" w:hAnsi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/>
          <w:sz w:val="28"/>
          <w:szCs w:val="24"/>
          <w:lang w:eastAsia="ru-RU"/>
        </w:rPr>
        <w:t xml:space="preserve">После создания проекта настроил его основные параметры. Для настройки планирования от начальной даты выбрал в меню </w:t>
      </w:r>
      <w:r>
        <w:rPr>
          <w:rFonts w:ascii="Times New Roman" w:hAnsi="Times New Roman" w:eastAsia="Times New Roman"/>
          <w:b/>
          <w:sz w:val="28"/>
          <w:szCs w:val="24"/>
          <w:lang w:eastAsia="ru-RU"/>
        </w:rPr>
        <w:t xml:space="preserve">Проект </w:t>
      </w:r>
      <w:r>
        <w:rPr>
          <w:rFonts w:ascii="Times New Roman" w:hAnsi="Times New Roman" w:eastAsia="Times New Roman"/>
          <w:sz w:val="28"/>
          <w:szCs w:val="24"/>
          <w:lang w:eastAsia="ru-RU"/>
        </w:rPr>
        <w:t xml:space="preserve">пункт </w:t>
      </w:r>
      <w:r>
        <w:rPr>
          <w:rFonts w:ascii="Times New Roman" w:hAnsi="Times New Roman" w:eastAsia="Times New Roman"/>
          <w:b/>
          <w:sz w:val="28"/>
          <w:szCs w:val="24"/>
          <w:lang w:eastAsia="ru-RU"/>
        </w:rPr>
        <w:t xml:space="preserve">С</w:t>
      </w:r>
      <w:r>
        <w:rPr>
          <w:rFonts w:ascii="Times New Roman" w:hAnsi="Times New Roman" w:eastAsia="Times New Roman"/>
          <w:b/>
          <w:sz w:val="28"/>
          <w:szCs w:val="24"/>
          <w:lang w:eastAsia="ru-RU"/>
        </w:rPr>
        <w:t xml:space="preserve">ведения о проекте</w:t>
      </w:r>
      <w:r>
        <w:rPr>
          <w:rFonts w:ascii="Times New Roman" w:hAnsi="Times New Roman" w:eastAsia="Times New Roman"/>
          <w:sz w:val="28"/>
          <w:szCs w:val="24"/>
          <w:lang w:eastAsia="ru-RU"/>
        </w:rPr>
        <w:t xml:space="preserve">. В появившемся окне поставил </w:t>
      </w:r>
      <w:r>
        <w:rPr>
          <w:rFonts w:ascii="Times New Roman" w:hAnsi="Times New Roman" w:eastAsia="Times New Roman"/>
          <w:i/>
          <w:iCs/>
          <w:sz w:val="28"/>
          <w:szCs w:val="24"/>
          <w:lang w:eastAsia="ru-RU"/>
        </w:rPr>
        <w:t xml:space="preserve">Дату начала</w:t>
      </w:r>
      <w:r>
        <w:rPr>
          <w:rFonts w:ascii="Times New Roman" w:hAnsi="Times New Roman" w:eastAsia="Times New Roman"/>
          <w:sz w:val="28"/>
          <w:szCs w:val="24"/>
          <w:lang w:eastAsia="ru-RU"/>
        </w:rPr>
        <w:t xml:space="preserve">. Дата окончания будет рассчитана далее автоматически. </w:t>
      </w:r>
      <w:r>
        <w:rPr>
          <w:rFonts w:ascii="Times New Roman" w:hAnsi="Times New Roman" w:eastAsia="Times New Roman"/>
          <w:sz w:val="28"/>
          <w:szCs w:val="24"/>
          <w:lang w:eastAsia="ru-RU"/>
        </w:rPr>
      </w:r>
      <w:r>
        <w:rPr>
          <w:rFonts w:ascii="Times New Roman" w:hAnsi="Times New Roman" w:eastAsia="Times New Roman"/>
          <w:sz w:val="28"/>
          <w:szCs w:val="24"/>
          <w:lang w:eastAsia="ru-RU"/>
        </w:rPr>
      </w:r>
    </w:p>
    <w:p>
      <w:pPr>
        <w:pBdr/>
        <w:tabs>
          <w:tab w:val="left" w:leader="none" w:pos="426"/>
          <w:tab w:val="left" w:leader="none" w:pos="3210"/>
        </w:tabs>
        <w:spacing w:after="0" w:line="360" w:lineRule="auto"/>
        <w:ind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51017"/>
                <wp:effectExtent l="0" t="0" r="0" b="0"/>
                <wp:docPr id="4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20094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3" cy="4051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2" o:spid="_x0000_s72" type="#_x0000_t75" style="width:467.75pt;height:318.9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Bdr/>
        <w:tabs>
          <w:tab w:val="left" w:leader="none" w:pos="426"/>
          <w:tab w:val="left" w:leader="none" w:pos="3210"/>
        </w:tabs>
        <w:spacing w:after="0" w:line="360" w:lineRule="auto"/>
        <w:ind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</w:rPr>
        <w:t xml:space="preserve">4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 Информация о проекте</w:t>
      </w:r>
      <w:r>
        <w:rPr>
          <w:rFonts w:ascii="Times New Roman" w:hAnsi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164"/>
        <w:numPr>
          <w:ilvl w:val="0"/>
          <w:numId w:val="3"/>
        </w:numPr>
        <w:pBdr/>
        <w:tabs>
          <w:tab w:val="left" w:leader="none" w:pos="426"/>
        </w:tabs>
        <w:spacing w:after="0" w:line="360" w:lineRule="auto"/>
        <w:ind w:firstLine="0" w:left="0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Выб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рал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и календарь для проекта.</w:t>
      </w: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5825" cy="1724025"/>
                <wp:effectExtent l="0" t="0" r="0" b="0"/>
                <wp:docPr id="4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26009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95823" cy="1724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3" o:spid="_x0000_s73" type="#_x0000_t75" style="width:369.75pt;height:135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6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</w:t>
      </w:r>
      <w:r>
        <w:rPr>
          <w:rFonts w:ascii="Times New Roman" w:hAnsi="Times New Roman"/>
          <w:sz w:val="28"/>
          <w:szCs w:val="28"/>
        </w:rPr>
        <w:t xml:space="preserve">или </w:t>
      </w:r>
      <w:r>
        <w:rPr>
          <w:rFonts w:ascii="Times New Roman" w:hAnsi="Times New Roman"/>
          <w:sz w:val="28"/>
          <w:szCs w:val="28"/>
        </w:rPr>
        <w:t xml:space="preserve">в план проекта следующие фазы жизненного цикла ПО (рис. 6).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9725" cy="3038475"/>
                <wp:effectExtent l="0" t="0" r="0" b="0"/>
                <wp:docPr id="4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31780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419723" cy="3038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4" o:spid="_x0000_s74" type="#_x0000_t75" style="width:426.75pt;height:239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6. Задачи проекта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64"/>
        <w:numPr>
          <w:ilvl w:val="0"/>
          <w:numId w:val="3"/>
        </w:numPr>
        <w:pBdr/>
        <w:spacing w:line="360" w:lineRule="auto"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каждой фазы указали в плане проекта завершающие задачи (вехи проекта):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1345" cy="3442666"/>
                <wp:effectExtent l="0" t="0" r="0" b="0"/>
                <wp:docPr id="4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52380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501344" cy="3442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5" o:spid="_x0000_s75" type="#_x0000_t75" style="width:433.18pt;height:271.08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64"/>
        <w:numPr>
          <w:ilvl w:val="0"/>
          <w:numId w:val="3"/>
        </w:numPr>
        <w:pBdr/>
        <w:spacing w:after="0" w:before="8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Декомпозировали план проекта, добавив в него следующие задачи</w:t>
      </w:r>
      <w:r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фаз</w:t>
      </w:r>
      <w:r>
        <w:rPr>
          <w:rFonts w:ascii="Times New Roman" w:hAnsi="Times New Roman"/>
          <w:sz w:val="28"/>
          <w:szCs w:val="28"/>
        </w:rPr>
        <w:t xml:space="preserve">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Анализ и требования к программному обеспечению</w:t>
      </w:r>
      <w:r>
        <w:rPr>
          <w:rFonts w:ascii="Times New Roman" w:hAnsi="Times New Roman"/>
          <w:sz w:val="28"/>
          <w:szCs w:val="28"/>
        </w:rPr>
        <w:t xml:space="preserve">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64"/>
        <w:numPr>
          <w:ilvl w:val="0"/>
          <w:numId w:val="3"/>
        </w:numPr>
        <w:pBdr/>
        <w:tabs>
          <w:tab w:val="left" w:leader="none" w:pos="426"/>
        </w:tabs>
        <w:spacing w:after="0" w:before="8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Установили длительность задач </w:t>
      </w:r>
      <w:r>
        <w:rPr>
          <w:rFonts w:ascii="Times New Roman" w:hAnsi="Times New Roman"/>
          <w:sz w:val="28"/>
          <w:szCs w:val="28"/>
        </w:rPr>
        <w:t xml:space="preserve">фазы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Анализ и требования к программному обеспечению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соответствие со следующей таблицей: 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tbl>
      <w:tblPr>
        <w:tblpPr w:horzAnchor="page" w:tblpX="1722" w:vertAnchor="text" w:tblpY="386" w:leftFromText="180" w:topFromText="0" w:rightFromText="180" w:bottomFromText="0"/>
        <w:tblW w:w="92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7513"/>
        <w:gridCol w:w="1702"/>
      </w:tblGrid>
      <w:tr>
        <w:trPr>
          <w:trHeight w:val="253"/>
          <w:tblHeader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Задача</w:t>
            </w:r>
            <w:r>
              <w:rPr>
                <w:rFonts w:ascii="Times New Roman" w:hAnsi="Times New Roman" w:cs="Times New Roman"/>
                <w:b/>
              </w:rPr>
            </w:r>
            <w:r>
              <w:rPr>
                <w:rFonts w:ascii="Times New Roman" w:hAnsi="Times New Roman" w:cs="Times New Roman"/>
                <w:b/>
              </w:rPr>
            </w:r>
          </w:p>
        </w:tc>
        <w:tc>
          <w:tcPr>
            <w:tcBorders>
              <w:top w:val="single" w:color="000000" w:sz="1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Длительность</w:t>
            </w:r>
            <w:r>
              <w:rPr>
                <w:rFonts w:ascii="Times New Roman" w:hAnsi="Times New Roman" w:cs="Times New Roman"/>
                <w:b/>
              </w:rPr>
            </w:r>
            <w:r>
              <w:rPr>
                <w:rFonts w:ascii="Times New Roman" w:hAnsi="Times New Roman" w:cs="Times New Roman"/>
                <w:b/>
              </w:rPr>
            </w:r>
          </w:p>
        </w:tc>
      </w:tr>
      <w:tr>
        <w:trPr>
          <w:trHeight w:val="24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</w:t>
            </w:r>
            <w:r>
              <w:rPr>
                <w:rFonts w:ascii="Times New Roman" w:hAnsi="Times New Roman" w:eastAsia="Calibri" w:cs="Times New Roman"/>
              </w:rPr>
              <w:t xml:space="preserve">ал</w:t>
            </w:r>
            <w:r>
              <w:rPr>
                <w:rFonts w:ascii="Times New Roman" w:hAnsi="Times New Roman" w:cs="Times New Roman"/>
              </w:rPr>
              <w:t xml:space="preserve">из требований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1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5 дней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спецификации и предварительного бюджета проекта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3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64"/>
        </w:trPr>
        <w:tc>
          <w:tcPr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Обсуждение спецификаций программного обеспечения и бюджета с группой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4 часа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517"/>
        </w:trPr>
        <w:tc>
          <w:tcPr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Доработка спецификаций программного обеспечения и бюджета с учетом замечаний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1 день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26"/>
        </w:trPr>
        <w:tc>
          <w:tcPr>
            <w:tcBorders>
              <w:top w:val="single" w:color="000000" w:sz="2" w:space="0"/>
              <w:left w:val="single" w:color="000000" w:sz="12" w:space="0"/>
              <w:bottom w:val="single" w:color="000000" w:sz="12" w:space="0"/>
              <w:right w:val="single" w:color="000000" w:sz="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графика сдачи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12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1 день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40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8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Закрепление требуемых ресурсов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12" w:space="0"/>
              <w:bottom w:val="single" w:color="000000" w:sz="18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Style w:val="164"/>
              <w:pBdr/>
              <w:spacing w:after="0" w:line="240" w:lineRule="auto"/>
              <w:ind w:left="0"/>
              <w:jc w:val="center"/>
              <w:rPr>
                <w:rFonts w:ascii="Times New Roman" w:hAnsi="Times New Roman"/>
                <w:i/>
                <w:iCs/>
                <w:color w:val="0000ff"/>
              </w:rPr>
            </w:pPr>
            <w:r>
              <w:rPr>
                <w:rFonts w:ascii="Times New Roman" w:hAnsi="Times New Roman"/>
                <w:i/>
                <w:iCs/>
                <w:color w:val="0000ff"/>
              </w:rPr>
              <w:t xml:space="preserve">1 </w:t>
            </w:r>
            <w:r>
              <w:rPr>
                <w:rFonts w:ascii="Times New Roman" w:hAnsi="Times New Roman"/>
                <w:i/>
                <w:iCs/>
                <w:color w:val="0000ff"/>
              </w:rPr>
              <w:t xml:space="preserve">день</w:t>
            </w:r>
            <w:r>
              <w:rPr>
                <w:rFonts w:ascii="Times New Roman" w:hAnsi="Times New Roman"/>
                <w:i/>
                <w:iCs/>
                <w:color w:val="0000ff"/>
              </w:rPr>
            </w:r>
            <w:r>
              <w:rPr>
                <w:rFonts w:ascii="Times New Roman" w:hAnsi="Times New Roman"/>
                <w:i/>
                <w:iCs/>
                <w:color w:val="0000ff"/>
              </w:rPr>
            </w:r>
          </w:p>
        </w:tc>
      </w:tr>
    </w:tbl>
    <w:p>
      <w:p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6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Установил</w:t>
      </w:r>
      <w:r>
        <w:rPr>
          <w:rFonts w:ascii="Times New Roman" w:hAnsi="Times New Roman"/>
          <w:sz w:val="28"/>
          <w:szCs w:val="28"/>
        </w:rPr>
        <w:t xml:space="preserve">и связи между задачами, как это показано на рис. 7.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eastAsia="ru-RU"/>
        </w:rPr>
        <w:t xml:space="preserve">0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81011"/>
                <wp:effectExtent l="0" t="0" r="0" b="0"/>
                <wp:docPr id="4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42513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3" cy="2281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6" o:spid="_x0000_s76" type="#_x0000_t75" style="width:467.75pt;height:179.61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7. Связанные задачи проекта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6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Созданные задачи и их связи отобразились на Диаграмме Ганта (рис. 8).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4025" cy="2019300"/>
                <wp:effectExtent l="0" t="0" r="0" b="0"/>
                <wp:docPr id="4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37501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534023" cy="2019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7" o:spid="_x0000_s77" type="#_x0000_t75" style="width:435.75pt;height:159.0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8. Отображение связанных задач на Диаграмме Ганта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6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</w:t>
      </w:r>
      <w:r>
        <w:rPr>
          <w:rFonts w:ascii="Times New Roman" w:hAnsi="Times New Roman"/>
          <w:sz w:val="28"/>
          <w:szCs w:val="28"/>
        </w:rPr>
        <w:t xml:space="preserve">обав</w:t>
      </w:r>
      <w:r>
        <w:rPr>
          <w:rFonts w:ascii="Times New Roman" w:hAnsi="Times New Roman"/>
          <w:sz w:val="28"/>
          <w:szCs w:val="28"/>
        </w:rPr>
        <w:t xml:space="preserve">или к задачам исполнителей. </w:t>
      </w:r>
      <w:r>
        <w:rPr>
          <w:rFonts w:ascii="Times New Roman" w:hAnsi="Times New Roman"/>
          <w:sz w:val="28"/>
          <w:szCs w:val="28"/>
        </w:rPr>
        <w:t xml:space="preserve">Ис</w:t>
      </w:r>
      <w:r>
        <w:rPr>
          <w:rFonts w:ascii="Times New Roman" w:hAnsi="Times New Roman"/>
          <w:sz w:val="28"/>
          <w:szCs w:val="28"/>
        </w:rPr>
        <w:t xml:space="preserve">полнители являются ресурсами проекта. Перешли к вкладке «Ресурсы», расположенной на верхней </w:t>
      </w:r>
      <w:r>
        <w:rPr>
          <w:rFonts w:ascii="Times New Roman" w:hAnsi="Times New Roman"/>
          <w:sz w:val="28"/>
          <w:szCs w:val="28"/>
        </w:rPr>
        <w:t xml:space="preserve">панели (рис. 9).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64"/>
        <w:pBdr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4025" cy="2019300"/>
                <wp:effectExtent l="0" t="0" r="0" b="0"/>
                <wp:docPr id="5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01168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534023" cy="2019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8" o:spid="_x0000_s78" type="#_x0000_t75" style="width:435.75pt;height:159.0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9. Переход в режим редактирования ресурсов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диалоговом окне появится таблица с ресурсами проекта. Добавили в проект </w:t>
      </w:r>
      <w:r>
        <w:rPr>
          <w:rFonts w:ascii="Times New Roman" w:hAnsi="Times New Roman"/>
          <w:sz w:val="28"/>
          <w:szCs w:val="28"/>
        </w:rPr>
        <w:t xml:space="preserve">10 </w:t>
      </w:r>
      <w:r>
        <w:rPr>
          <w:rFonts w:ascii="Times New Roman" w:hAnsi="Times New Roman"/>
          <w:sz w:val="28"/>
          <w:szCs w:val="28"/>
        </w:rPr>
        <w:t xml:space="preserve">исполнителей (см. рис. 10).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50782"/>
                <wp:effectExtent l="0" t="0" r="0" b="0"/>
                <wp:docPr id="5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42090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3" cy="1750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9" o:spid="_x0000_s79" type="#_x0000_t75" style="width:467.75pt;height:137.86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10. Добавление исполнителей в ресурсы проекта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Назначили исполнителей проекта, вписав их имена в соответствующее поле (рис. 11).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69554"/>
                <wp:effectExtent l="0" t="0" r="0" b="0"/>
                <wp:docPr id="5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37202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3" cy="126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width:467.75pt;height:99.96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11. Назначение исполнителей задач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360" w:lineRule="auto"/>
        <w:ind w:firstLine="0"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 если попытаться ввести имя несуществующего ресурса, программа выведет сообщение об ошибке, как это показано на рис. 12.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8744"/>
                <wp:effectExtent l="0" t="0" r="0" b="0"/>
                <wp:docPr id="5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17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3" cy="4887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width:467.75pt;height:38.48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12. Ошибка при добавлении несуществующего ресурса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Назначенные исполнители отобразятся на Диаграмме Ганта (рис. 13).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95925" cy="2581275"/>
                <wp:effectExtent l="0" t="0" r="0" b="0"/>
                <wp:docPr id="5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08009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495923" cy="2581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2" o:spid="_x0000_s82" type="#_x0000_t75" style="width:432.75pt;height:203.25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13. Отображение исполнителей на Диаграмме Ганта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программе присутствует возможность фильтрации задач на Диаграмме Ганта, а также изменение масштаба отображения временной шкалы (рис. 14).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0450" cy="1466850"/>
                <wp:effectExtent l="0" t="0" r="0" b="0"/>
                <wp:docPr id="5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27407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600450" cy="14668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3" o:spid="_x0000_s83" type="#_x0000_t75" style="width:283.50pt;height:115.50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14. Изменение масштаба временной шкалы на Диаграмме Ганта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Открыли любую задачу проекта.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63642"/>
                <wp:effectExtent l="0" t="0" r="0" b="0"/>
                <wp:docPr id="5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00594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3" cy="40636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467.75pt;height:319.97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</w:t>
      </w:r>
      <w:r>
        <w:rPr>
          <w:rFonts w:ascii="Times New Roman" w:hAnsi="Times New Roman"/>
          <w:sz w:val="28"/>
          <w:szCs w:val="28"/>
        </w:rPr>
        <w:t xml:space="preserve">5</w:t>
      </w:r>
      <w:r>
        <w:rPr>
          <w:rFonts w:ascii="Times New Roman" w:hAnsi="Times New Roman"/>
          <w:sz w:val="28"/>
          <w:szCs w:val="28"/>
        </w:rPr>
        <w:t xml:space="preserve">. Вкладка «Общие» диалогового окна свойств задачи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Вкладки «Предыдущие» и «Последующие» позволяют получить информацию о связанных задачах. Интерес может представлять вкладка «Ресурсы», на которой будут отображаться исполнители задачи.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4935" cy="2988746"/>
                <wp:effectExtent l="0" t="0" r="0" b="0"/>
                <wp:docPr id="5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47702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3744934" cy="2988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5" o:spid="_x0000_s85" type="#_x0000_t75" style="width:294.88pt;height:235.33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Рис.16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6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Аналогично д</w:t>
      </w:r>
      <w:r>
        <w:rPr>
          <w:rFonts w:ascii="Times New Roman" w:hAnsi="Times New Roman"/>
          <w:sz w:val="28"/>
          <w:szCs w:val="28"/>
        </w:rPr>
        <w:t xml:space="preserve">екомпозировали план проекта, добавив в него следующие задачи и подфазы  </w:t>
      </w:r>
      <w:r>
        <w:rPr>
          <w:rFonts w:ascii="Times New Roman" w:hAnsi="Times New Roman" w:cstheme="minorBidi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 w:cstheme="minorBidi"/>
          <w:sz w:val="28"/>
          <w:szCs w:val="28"/>
        </w:rPr>
      </w:r>
    </w:p>
    <w:p>
      <w:pPr>
        <w:pStyle w:val="164"/>
        <w:numPr>
          <w:ilvl w:val="0"/>
          <w:numId w:val="3"/>
        </w:numPr>
        <w:pBdr/>
        <w:tabs>
          <w:tab w:val="left" w:leader="none" w:pos="426"/>
        </w:tabs>
        <w:spacing w:after="0" w:before="8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Установили длительность задач плана проекта в соответствие со следующей таблицей: 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tbl>
      <w:tblPr>
        <w:tblpPr w:horzAnchor="page" w:tblpX="1722" w:vertAnchor="text" w:tblpY="386" w:leftFromText="180" w:topFromText="0" w:rightFromText="180" w:bottomFromText="0"/>
        <w:tblW w:w="92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7513"/>
        <w:gridCol w:w="1702"/>
      </w:tblGrid>
      <w:tr>
        <w:trPr>
          <w:trHeight w:val="253"/>
          <w:tblHeader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2" w:space="0"/>
              <w:right w:val="single" w:color="000000" w:sz="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Задача</w:t>
            </w:r>
            <w:r>
              <w:rPr>
                <w:rFonts w:ascii="Times New Roman" w:hAnsi="Times New Roman" w:cs="Times New Roman"/>
                <w:b/>
              </w:rPr>
            </w:r>
            <w:r>
              <w:rPr>
                <w:rFonts w:ascii="Times New Roman" w:hAnsi="Times New Roman" w:cs="Times New Roman"/>
                <w:b/>
              </w:rPr>
            </w:r>
          </w:p>
        </w:tc>
        <w:tc>
          <w:tcPr>
            <w:tcBorders>
              <w:top w:val="single" w:color="000000" w:sz="12" w:space="0"/>
              <w:left w:val="single" w:color="000000" w:sz="2" w:space="0"/>
              <w:bottom w:val="single" w:color="000000" w:sz="2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Длительность</w:t>
            </w:r>
            <w:r>
              <w:rPr>
                <w:rFonts w:ascii="Times New Roman" w:hAnsi="Times New Roman" w:cs="Times New Roman"/>
                <w:b/>
              </w:rPr>
            </w:r>
            <w:r>
              <w:rPr>
                <w:rFonts w:ascii="Times New Roman" w:hAnsi="Times New Roman" w:cs="Times New Roman"/>
                <w:b/>
              </w:rPr>
            </w:r>
          </w:p>
        </w:tc>
      </w:tr>
      <w:tr>
        <w:trPr>
          <w:trHeight w:val="217"/>
        </w:trPr>
        <w:tc>
          <w:tcPr>
            <w:tcBorders>
              <w:top w:val="single" w:color="000000" w:sz="18" w:space="0"/>
              <w:left w:val="single" w:color="000000" w:sz="1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функциональных спецификаций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18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5 дней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29"/>
        </w:trPr>
        <w:tc>
          <w:tcPr>
            <w:tcBorders>
              <w:left w:val="single" w:color="000000" w:sz="1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прототипа на основе функциональной спецификации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4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60"/>
        </w:trPr>
        <w:tc>
          <w:tcPr>
            <w:tcBorders>
              <w:left w:val="single" w:color="000000" w:sz="1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Ревизия функциональных спецификаций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2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65"/>
        </w:trPr>
        <w:tc>
          <w:tcPr>
            <w:tcBorders>
              <w:left w:val="single" w:color="000000" w:sz="12" w:space="0"/>
              <w:bottom w:val="single" w:color="000000" w:sz="18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Доработка функциональных спецификаций с учетом замечаний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bottom w:val="single" w:color="000000" w:sz="18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4 часа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33"/>
        </w:trPr>
        <w:tc>
          <w:tcPr>
            <w:tcBorders>
              <w:top w:val="single" w:color="000000" w:sz="18" w:space="0"/>
              <w:left w:val="single" w:color="000000" w:sz="1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Определение параметров модульной и уровневой архитектуры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18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4 часа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73"/>
        </w:trPr>
        <w:tc>
          <w:tcPr>
            <w:tcBorders>
              <w:left w:val="single" w:color="000000" w:sz="1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Назначение персонала для разработки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1 д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ень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26"/>
        </w:trPr>
        <w:tc>
          <w:tcPr>
            <w:tcBorders>
              <w:left w:val="single" w:color="000000" w:sz="12" w:space="0"/>
              <w:bottom w:val="single" w:color="000000" w:sz="18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кода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bottom w:val="single" w:color="000000" w:sz="18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15 дней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530"/>
        </w:trPr>
        <w:tc>
          <w:tcPr>
            <w:tcBorders>
              <w:top w:val="single" w:color="000000" w:sz="18" w:space="0"/>
              <w:left w:val="single" w:color="000000" w:sz="1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Тестирование модулей компонента в соответствии со спецификацией продукта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18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2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75"/>
        </w:trPr>
        <w:tc>
          <w:tcPr>
            <w:tcBorders>
              <w:left w:val="single" w:color="000000" w:sz="12" w:space="0"/>
              <w:bottom w:val="single" w:color="000000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Выявление недостатков в спецификациях продукта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bottom w:val="single" w:color="000000" w:sz="4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3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316"/>
        </w:trPr>
        <w:tc>
          <w:tcPr>
            <w:tcBorders>
              <w:left w:val="single" w:color="000000" w:sz="12" w:space="0"/>
              <w:bottom w:val="single" w:color="000000" w:sz="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Изменение кода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bottom w:val="single" w:color="000000" w:sz="2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3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32"/>
        </w:trPr>
        <w:tc>
          <w:tcPr>
            <w:tcBorders>
              <w:top w:val="single" w:color="000000" w:sz="2" w:space="0"/>
              <w:left w:val="single" w:color="000000" w:sz="12" w:space="0"/>
              <w:bottom w:val="single" w:color="000000" w:sz="12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Повторное тестирование измененного кода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2" w:space="0"/>
              <w:bottom w:val="single" w:color="000000" w:sz="12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2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68"/>
        </w:trPr>
        <w:tc>
          <w:tcPr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Тестирование интеграции модулей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5 дней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73"/>
        </w:trPr>
        <w:tc>
          <w:tcPr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Выявление недостатков в спецификациях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2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80"/>
        </w:trPr>
        <w:tc>
          <w:tcPr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Изменение кода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3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Повторное тестирование измененного кода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2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71"/>
        </w:trPr>
        <w:tc>
          <w:tcPr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справки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3 недели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76"/>
        </w:trPr>
        <w:tc>
          <w:tcPr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Ревизия справки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3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284"/>
        </w:trPr>
        <w:tc>
          <w:tcPr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Доработка справки с учетом замечаний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2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306"/>
        </w:trPr>
        <w:tc>
          <w:tcPr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руководства пользователя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3 недели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2" w:space="0"/>
              <w:left w:val="single" w:color="000000" w:sz="12" w:space="0"/>
              <w:bottom w:val="single" w:color="000000" w:sz="2" w:space="0"/>
              <w:right w:val="single" w:color="000000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Ревизия всей документации для пользователей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iCs/>
                <w:color w:val="0000ff"/>
              </w:rPr>
            </w:pPr>
            <w:r>
              <w:rPr>
                <w:rFonts w:ascii="Times New Roman" w:hAnsi="Times New Roman" w:cs="Times New Roman"/>
                <w:i/>
                <w:iCs/>
                <w:color w:val="0000ff"/>
              </w:rPr>
              <w:t xml:space="preserve">2 дня</w:t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  <w:r>
              <w:rPr>
                <w:rFonts w:ascii="Times New Roman" w:hAnsi="Times New Roman" w:cs="Times New Roman"/>
                <w:i/>
                <w:iCs/>
                <w:color w:val="0000ff"/>
              </w:rPr>
            </w:r>
          </w:p>
        </w:tc>
      </w:tr>
      <w:tr>
        <w:trPr>
          <w:trHeight w:val="166"/>
        </w:trPr>
        <w:tc>
          <w:tcPr>
            <w:tcBorders>
              <w:top w:val="single" w:color="000000" w:sz="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tcW w:w="75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Доработка документации для пользователей с учетом замечаний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tcW w:w="1702" w:type="dxa"/>
            <w:textDirection w:val="lrTb"/>
            <w:noWrap w:val="false"/>
          </w:tcPr>
          <w:p>
            <w:pPr>
              <w:pStyle w:val="164"/>
              <w:numPr>
                <w:ilvl w:val="0"/>
                <w:numId w:val="8"/>
              </w:numPr>
              <w:pBdr/>
              <w:spacing w:after="0" w:line="240" w:lineRule="auto"/>
              <w:ind w:firstLine="0" w:left="-123"/>
              <w:jc w:val="center"/>
              <w:rPr>
                <w:rFonts w:ascii="Times New Roman" w:hAnsi="Times New Roman"/>
                <w:i/>
                <w:iCs/>
                <w:color w:val="0000ff"/>
              </w:rPr>
            </w:pPr>
            <w:r>
              <w:rPr>
                <w:rFonts w:ascii="Times New Roman" w:hAnsi="Times New Roman"/>
                <w:i/>
                <w:iCs/>
                <w:color w:val="0000ff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color w:val="0000ff"/>
              </w:rPr>
              <w:t xml:space="preserve">дня</w:t>
            </w:r>
            <w:r>
              <w:rPr>
                <w:rFonts w:ascii="Times New Roman" w:hAnsi="Times New Roman"/>
                <w:i/>
                <w:iCs/>
                <w:color w:val="0000ff"/>
              </w:rPr>
            </w:r>
            <w:r>
              <w:rPr>
                <w:rFonts w:ascii="Times New Roman" w:hAnsi="Times New Roman"/>
                <w:i/>
                <w:iCs/>
                <w:color w:val="0000ff"/>
              </w:rPr>
            </w:r>
          </w:p>
        </w:tc>
      </w:tr>
    </w:tbl>
    <w:p>
      <w:pPr>
        <w:pBdr/>
        <w:spacing w:after="0" w:line="360" w:lineRule="auto"/>
        <w:ind/>
        <w:jc w:val="both"/>
        <w:rPr>
          <w:highlight w:val="none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8325" cy="7658100"/>
                <wp:effectExtent l="0" t="0" r="0" b="0"/>
                <wp:docPr id="5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28635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648323" cy="7658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6" o:spid="_x0000_s86" type="#_x0000_t75" style="width:444.75pt;height:603.00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highlight w:val="none"/>
        </w:rPr>
        <w:t xml:space="preserve">Рис.17</w:t>
      </w:r>
      <w:r>
        <w:rPr>
          <w:highlight w:val="none"/>
        </w:rPr>
      </w:r>
    </w:p>
    <w:p>
      <w:pPr>
        <w:pBdr/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6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Установил</w:t>
      </w:r>
      <w:r>
        <w:rPr>
          <w:rFonts w:ascii="Times New Roman" w:hAnsi="Times New Roman"/>
          <w:sz w:val="28"/>
          <w:szCs w:val="28"/>
        </w:rPr>
        <w:t xml:space="preserve">и связи между задачами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0" w:left="720"/>
        <w:jc w:val="both"/>
        <w:rPr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048827"/>
                <wp:effectExtent l="0" t="0" r="0" b="0"/>
                <wp:docPr id="5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7034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3" cy="6048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7" o:spid="_x0000_s87" type="#_x0000_t75" style="width:467.75pt;height:476.29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0" w:left="720"/>
        <w:jc w:val="center"/>
        <w:rPr>
          <w:rFonts w:ascii="Times New Roman" w:hAnsi="Times New Roman"/>
          <w:sz w:val="28"/>
          <w:szCs w:val="28"/>
        </w:rPr>
      </w:pPr>
      <w:r>
        <w:rPr>
          <w:highlight w:val="none"/>
        </w:rPr>
        <w:t xml:space="preserve">Рис.18</w:t>
      </w:r>
      <w:r>
        <w:rPr>
          <w:highlight w:val="none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Назнач</w:t>
      </w:r>
      <w:r>
        <w:rPr>
          <w:rFonts w:ascii="Times New Roman" w:hAnsi="Times New Roman"/>
          <w:sz w:val="28"/>
          <w:szCs w:val="28"/>
        </w:rPr>
        <w:t xml:space="preserve">или исполнителей проекта, вписав их имена в соответствующее поле.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0" w:left="720"/>
        <w:jc w:val="both"/>
        <w:rPr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10775"/>
                <wp:effectExtent l="0" t="0" r="0" b="0"/>
                <wp:docPr id="6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36779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0423" cy="5610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8" o:spid="_x0000_s88" type="#_x0000_t75" style="width:467.75pt;height:441.79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0" w:left="720"/>
        <w:jc w:val="center"/>
        <w:rPr>
          <w:rFonts w:ascii="Times New Roman" w:hAnsi="Times New Roman"/>
          <w:sz w:val="28"/>
          <w:szCs w:val="28"/>
        </w:rPr>
      </w:pPr>
      <w:r>
        <w:rPr>
          <w:highlight w:val="none"/>
        </w:rPr>
        <w:t xml:space="preserve">Рис.19</w:t>
      </w:r>
      <w:r>
        <w:rPr>
          <w:highlight w:val="none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Все изменения </w:t>
      </w:r>
      <w:r>
        <w:rPr>
          <w:rFonts w:ascii="Times New Roman" w:hAnsi="Times New Roman"/>
          <w:sz w:val="28"/>
          <w:szCs w:val="28"/>
        </w:rPr>
        <w:t xml:space="preserve">отобразятся</w:t>
      </w:r>
      <w:r>
        <w:rPr>
          <w:rFonts w:ascii="Times New Roman" w:hAnsi="Times New Roman"/>
          <w:sz w:val="28"/>
          <w:szCs w:val="28"/>
        </w:rPr>
        <w:t xml:space="preserve"> на Диаграмме Ганта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</w:t>
      </w:r>
      <w:r>
        <w:rPr>
          <w:rFonts w:ascii="Times New Roman" w:hAnsi="Times New Roman"/>
          <w:sz w:val="28"/>
          <w:szCs w:val="28"/>
        </w:rPr>
        <w:t xml:space="preserve">ли </w:t>
      </w:r>
      <w:r>
        <w:rPr>
          <w:rFonts w:ascii="Times New Roman" w:hAnsi="Times New Roman"/>
          <w:sz w:val="28"/>
          <w:szCs w:val="28"/>
        </w:rPr>
        <w:t xml:space="preserve">сетевой график с помощью пиктограммы</w:t>
      </w:r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000" cy="323850"/>
                <wp:effectExtent l="0" t="0" r="0" b="0"/>
                <wp:docPr id="61" name="Рисунок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821448" name="Рисунок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80999" cy="32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9" o:spid="_x0000_s89" type="#_x0000_t75" style="width:30.00pt;height:25.50pt;mso-wrap-distance-left:0.00pt;mso-wrap-distance-top:0.00pt;mso-wrap-distance-right:0.00pt;mso-wrap-distance-bottom:0.00pt;z-index:1;" stroked="f">
                <v:imagedata r:id="rId3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0" w:left="720"/>
        <w:jc w:val="both"/>
        <w:rPr>
          <w:highlight w:val="none"/>
        </w:rPr>
      </w:pPr>
      <w:r>
        <w:rPr>
          <w:sz w:val="28"/>
          <w:szCs w:val="28"/>
          <w:highlight w:val="none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41543"/>
                <wp:effectExtent l="0" t="0" r="0" b="0"/>
                <wp:docPr id="6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45914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940423" cy="1541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0" o:spid="_x0000_s90" type="#_x0000_t75" style="width:467.75pt;height:121.38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0" w:left="720"/>
        <w:jc w:val="center"/>
        <w:rPr>
          <w:rFonts w:ascii="Times New Roman" w:hAnsi="Times New Roman"/>
          <w:sz w:val="28"/>
          <w:szCs w:val="28"/>
        </w:rPr>
      </w:pPr>
      <w:r>
        <w:rPr>
          <w:highlight w:val="none"/>
        </w:rPr>
        <w:t xml:space="preserve">Рис.20</w:t>
      </w:r>
      <w:r>
        <w:rPr>
          <w:highlight w:val="none"/>
        </w:rPr>
      </w:r>
    </w:p>
    <w:p>
      <w:pPr>
        <w:pStyle w:val="164"/>
        <w:numPr>
          <w:ilvl w:val="0"/>
          <w:numId w:val="3"/>
        </w:num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После завершения планирования проекта сохранили </w:t>
      </w:r>
      <w:r>
        <w:rPr>
          <w:rFonts w:ascii="Times New Roman" w:hAnsi="Times New Roman"/>
          <w:sz w:val="28"/>
          <w:szCs w:val="28"/>
        </w:rPr>
        <w:t xml:space="preserve">результаты работы.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hd w:val="nil"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585"/>
        <w:pBdr/>
        <w:spacing w:after="0" w:before="0" w:line="360" w:lineRule="auto"/>
        <w:ind/>
        <w:jc w:val="center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</w:rPr>
        <w:t xml:space="preserve">Самостоятельная работа</w:t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1585"/>
        <w:pBdr/>
        <w:spacing w:after="0" w:before="0" w:line="276" w:lineRule="auto"/>
        <w:ind/>
        <w:jc w:val="right"/>
        <w:rPr>
          <w:rFonts w:ascii="Times New Roman" w:hAnsi="Times New Roman" w:cs="Times New Roman"/>
          <w:b/>
          <w:color w:val="ff0000"/>
          <w:sz w:val="24"/>
          <w:szCs w:val="28"/>
        </w:rPr>
      </w:pPr>
      <w:r>
        <w:rPr>
          <w:rFonts w:ascii="Times New Roman" w:hAnsi="Times New Roman" w:cs="Times New Roman"/>
          <w:b/>
          <w:color w:val="ff0000"/>
          <w:sz w:val="24"/>
          <w:szCs w:val="28"/>
        </w:rPr>
        <w:t xml:space="preserve">Вариант 1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</w:r>
      <w:r>
        <w:rPr>
          <w:rFonts w:ascii="Times New Roman" w:hAnsi="Times New Roman" w:cs="Times New Roman"/>
          <w:b/>
          <w:color w:val="ff0000"/>
          <w:sz w:val="24"/>
          <w:szCs w:val="28"/>
        </w:rPr>
      </w:r>
    </w:p>
    <w:p>
      <w:pPr>
        <w:pStyle w:val="1585"/>
        <w:pBdr/>
        <w:spacing w:after="0" w:before="0" w:line="360" w:lineRule="auto"/>
        <w:ind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none"/>
        </w:rPr>
      </w:r>
      <w:r>
        <w:rPr>
          <w:rFonts w:ascii="Times New Roman" w:hAnsi="Times New Roman"/>
          <w:b/>
          <w:sz w:val="28"/>
          <w:szCs w:val="28"/>
          <w:highlight w:val="none"/>
        </w:rPr>
      </w:r>
    </w:p>
    <w:p>
      <w:pPr>
        <w:pBdr/>
        <w:spacing w:after="0" w:line="360" w:lineRule="auto"/>
        <w:ind w:firstLine="0" w:left="720"/>
        <w:jc w:val="center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 w:firstLine="0" w:left="720"/>
        <w:jc w:val="center"/>
        <w:rPr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1345" cy="1661696"/>
                <wp:effectExtent l="0" t="0" r="0" b="0"/>
                <wp:docPr id="6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37325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 flipH="0" flipV="0">
                          <a:off x="0" y="0"/>
                          <a:ext cx="5501344" cy="1661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1" o:spid="_x0000_s91" type="#_x0000_t75" style="width:433.18pt;height:130.84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highlight w:val="none"/>
        </w:rPr>
      </w:r>
      <w:r/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 w:firstLine="0" w:left="720"/>
        <w:jc w:val="center"/>
        <w:rPr>
          <w:highlight w:val="none"/>
        </w:rPr>
      </w:pPr>
      <w:r>
        <w:rPr>
          <w:highlight w:val="none"/>
        </w:rPr>
        <w:t xml:space="preserve">Рис.21</w:t>
      </w:r>
      <w:r>
        <w:rPr>
          <w:highlight w:val="none"/>
        </w:rPr>
      </w:r>
    </w:p>
    <w:p>
      <w:pPr>
        <w:pBdr/>
        <w:spacing w:after="0" w:line="360" w:lineRule="auto"/>
        <w:ind w:firstLine="0" w:left="72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1820" cy="1137106"/>
                <wp:effectExtent l="0" t="0" r="0" b="0"/>
                <wp:docPr id="6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1375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 flipH="0" flipV="0">
                          <a:off x="0" y="0"/>
                          <a:ext cx="5581819" cy="1137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2" o:spid="_x0000_s92" type="#_x0000_t75" style="width:439.51pt;height:89.54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  <w:t xml:space="preserve">Рис.22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360" w:lineRule="auto"/>
        <w:ind w:firstLine="0" w:left="72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22057" cy="1108952"/>
                <wp:effectExtent l="0" t="0" r="0" b="0"/>
                <wp:docPr id="6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98076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 flipH="0" flipV="0">
                          <a:off x="0" y="0"/>
                          <a:ext cx="5622057" cy="1108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3" o:spid="_x0000_s93" type="#_x0000_t75" style="width:442.68pt;height:87.32pt;mso-wrap-distance-left:0.00pt;mso-wrap-distance-top:0.00pt;mso-wrap-distance-right:0.00pt;mso-wrap-distance-bottom:0.00pt;z-index:1;" stroked="false">
                <v:imagedata r:id="rId3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360" w:lineRule="auto"/>
        <w:ind w:firstLine="0" w:left="720"/>
        <w:jc w:val="center"/>
        <w:rPr>
          <w:rFonts w:ascii="Times New Roman" w:hAnsi="Times New Roman"/>
          <w:sz w:val="28"/>
          <w:szCs w:val="28"/>
        </w:rPr>
      </w:pPr>
      <w:r>
        <w:rPr>
          <w:highlight w:val="none"/>
        </w:rPr>
        <w:t xml:space="preserve">Рис.23</w:t>
      </w:r>
      <w:r>
        <w:rPr>
          <w:highlight w:val="none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hd w:val="nil"/>
        <w:spacing/>
        <w:ind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none"/>
        </w:rPr>
        <w:br w:type="page" w:clear="all"/>
      </w:r>
      <w:r>
        <w:rPr>
          <w:rFonts w:ascii="Times New Roman" w:hAnsi="Times New Roman"/>
          <w:b/>
          <w:sz w:val="28"/>
          <w:szCs w:val="28"/>
          <w:highlight w:val="none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</w:rPr>
        <w:t xml:space="preserve">Контрольные вопросы:</w:t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Style w:val="164"/>
        <w:numPr>
          <w:ilvl w:val="0"/>
          <w:numId w:val="2"/>
        </w:numPr>
        <w:pBdr/>
        <w:spacing w:after="0" w:line="360" w:lineRule="auto"/>
        <w:ind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Что такое </w:t>
      </w:r>
      <w:r>
        <w:rPr>
          <w:rFonts w:ascii="Times New Roman" w:hAnsi="Times New Roman"/>
          <w:sz w:val="28"/>
          <w:szCs w:val="28"/>
        </w:rPr>
        <w:t xml:space="preserve">ProjectLibre</w:t>
      </w:r>
      <w:r>
        <w:rPr>
          <w:rFonts w:ascii="Times New Roman" w:hAnsi="Times New Roman"/>
          <w:sz w:val="28"/>
          <w:szCs w:val="28"/>
        </w:rPr>
        <w:t xml:space="preserve">?</w:t>
      </w:r>
      <w:r>
        <w:rPr>
          <w:rFonts w:ascii="Times New Roman" w:hAnsi="Times New Roman"/>
          <w:sz w:val="28"/>
          <w:szCs w:val="28"/>
          <w14:ligatures w14:val="none"/>
        </w:rPr>
      </w:r>
      <w:r>
        <w:rPr>
          <w:rFonts w:ascii="Times New Roman" w:hAnsi="Times New Roman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696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ProjectLibre</w:t>
      </w:r>
      <w:r>
        <w:rPr>
          <w:rFonts w:ascii="Times New Roman" w:hAnsi="Times New Roman"/>
          <w:sz w:val="28"/>
          <w:szCs w:val="28"/>
        </w:rPr>
        <w:t xml:space="preserve"> – это бесплатное программное обеспечение для управления проектами, которое предоставляет функциональность, аналогичную Microsoft Project. Оно позволяет планировать и отслеживать проекты, распределять ресурсы, создавать отчеты и управлять бюджетом.</w:t>
      </w:r>
      <w:r>
        <w:rPr>
          <w:rFonts w:ascii="Times New Roman" w:hAnsi="Times New Roman"/>
          <w:sz w:val="28"/>
          <w:szCs w:val="28"/>
          <w14:ligatures w14:val="none"/>
        </w:rPr>
      </w:r>
      <w:r>
        <w:rPr>
          <w:rFonts w:ascii="Times New Roman" w:hAnsi="Times New Roman"/>
          <w:sz w:val="28"/>
          <w:szCs w:val="28"/>
          <w14:ligatures w14:val="none"/>
        </w:rPr>
      </w:r>
    </w:p>
    <w:p>
      <w:pPr>
        <w:pStyle w:val="164"/>
        <w:numPr>
          <w:ilvl w:val="0"/>
          <w:numId w:val="2"/>
        </w:numPr>
        <w:pBdr/>
        <w:spacing w:after="0" w:line="360" w:lineRule="auto"/>
        <w:ind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Что представляет собой проект в </w:t>
      </w:r>
      <w:r>
        <w:rPr>
          <w:rFonts w:ascii="Times New Roman" w:hAnsi="Times New Roman"/>
          <w:sz w:val="28"/>
          <w:szCs w:val="28"/>
        </w:rPr>
        <w:t xml:space="preserve">ProjectLibre</w:t>
      </w:r>
      <w:r>
        <w:rPr>
          <w:rFonts w:ascii="Times New Roman" w:hAnsi="Times New Roman"/>
          <w:sz w:val="28"/>
          <w:szCs w:val="28"/>
        </w:rPr>
        <w:t xml:space="preserve">?</w:t>
      </w:r>
      <w:r>
        <w:rPr>
          <w:rFonts w:ascii="Times New Roman" w:hAnsi="Times New Roman"/>
          <w:sz w:val="28"/>
          <w:szCs w:val="28"/>
          <w14:ligatures w14:val="none"/>
        </w:rPr>
      </w:r>
      <w:r>
        <w:rPr>
          <w:rFonts w:ascii="Times New Roman" w:hAnsi="Times New Roman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696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Проект в ProjectLibre</w:t>
      </w:r>
      <w:r>
        <w:rPr>
          <w:rFonts w:ascii="Times New Roman" w:hAnsi="Times New Roman"/>
          <w:sz w:val="28"/>
          <w:szCs w:val="28"/>
        </w:rPr>
        <w:t xml:space="preserve">: В ProjectLibre проект включает в себя все задачи, которые необходимо выполнить для достижения целей проекта. Каждая задача имеет определенный объем работы, сроки выполнения и назначенные ресурсы (люди, оборудование и т.д.).</w:t>
      </w:r>
      <w:r>
        <w:rPr>
          <w:rFonts w:ascii="Times New Roman" w:hAnsi="Times New Roman"/>
          <w:sz w:val="28"/>
          <w:szCs w:val="28"/>
          <w14:ligatures w14:val="none"/>
        </w:rPr>
      </w:r>
      <w:r>
        <w:rPr>
          <w:rFonts w:ascii="Times New Roman" w:hAnsi="Times New Roman"/>
          <w:sz w:val="28"/>
          <w:szCs w:val="28"/>
          <w14:ligatures w14:val="none"/>
        </w:rPr>
      </w:r>
    </w:p>
    <w:p>
      <w:pPr>
        <w:pStyle w:val="164"/>
        <w:numPr>
          <w:ilvl w:val="0"/>
          <w:numId w:val="2"/>
        </w:numPr>
        <w:pBdr/>
        <w:spacing w:after="0" w:line="360" w:lineRule="auto"/>
        <w:ind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Что представляет собой работа в </w:t>
      </w:r>
      <w:r>
        <w:rPr>
          <w:rFonts w:ascii="Times New Roman" w:hAnsi="Times New Roman"/>
          <w:sz w:val="28"/>
          <w:szCs w:val="28"/>
        </w:rPr>
        <w:t xml:space="preserve">ProjectLibre</w:t>
      </w:r>
      <w:r>
        <w:rPr>
          <w:rFonts w:ascii="Times New Roman" w:hAnsi="Times New Roman"/>
          <w:sz w:val="28"/>
          <w:szCs w:val="28"/>
        </w:rPr>
        <w:t xml:space="preserve">?</w:t>
      </w:r>
      <w:r>
        <w:rPr>
          <w:rFonts w:ascii="Times New Roman" w:hAnsi="Times New Roman"/>
          <w:sz w:val="28"/>
          <w:szCs w:val="28"/>
          <w14:ligatures w14:val="none"/>
        </w:rPr>
      </w:r>
      <w:r>
        <w:rPr>
          <w:rFonts w:ascii="Times New Roman" w:hAnsi="Times New Roman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696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Работа в ProjectLibre</w:t>
      </w:r>
      <w:r>
        <w:rPr>
          <w:rFonts w:ascii="Times New Roman" w:hAnsi="Times New Roman"/>
          <w:sz w:val="28"/>
          <w:szCs w:val="28"/>
        </w:rPr>
        <w:t xml:space="preserve">: Работа в ProjectLibre включает в себя создание нового проекта, добавление задач, определение сроков выполнения, распределение ресурсов и мониторинг прогресса проекта.</w:t>
      </w:r>
      <w:r>
        <w:rPr>
          <w:rFonts w:ascii="Times New Roman" w:hAnsi="Times New Roman"/>
          <w:sz w:val="28"/>
          <w:szCs w:val="28"/>
          <w14:ligatures w14:val="none"/>
        </w:rPr>
      </w:r>
      <w:r>
        <w:rPr>
          <w:rFonts w:ascii="Times New Roman" w:hAnsi="Times New Roman"/>
          <w:sz w:val="28"/>
          <w:szCs w:val="28"/>
          <w14:ligatures w14:val="none"/>
        </w:rPr>
      </w:r>
    </w:p>
    <w:p>
      <w:pPr>
        <w:pStyle w:val="164"/>
        <w:numPr>
          <w:ilvl w:val="0"/>
          <w:numId w:val="2"/>
        </w:numPr>
        <w:pBdr/>
        <w:spacing w:after="0" w:line="360" w:lineRule="auto"/>
        <w:ind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Что обычно подразумеваются под ресурсами?</w:t>
      </w:r>
      <w:r>
        <w:rPr>
          <w:rFonts w:ascii="Times New Roman" w:hAnsi="Times New Roman"/>
          <w:sz w:val="28"/>
          <w:szCs w:val="28"/>
          <w14:ligatures w14:val="none"/>
        </w:rPr>
      </w:r>
      <w:r>
        <w:rPr>
          <w:rFonts w:ascii="Times New Roman" w:hAnsi="Times New Roman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696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Ресурсы</w:t>
      </w:r>
      <w:r>
        <w:rPr>
          <w:rFonts w:ascii="Times New Roman" w:hAnsi="Times New Roman"/>
          <w:sz w:val="28"/>
          <w:szCs w:val="28"/>
        </w:rPr>
        <w:t xml:space="preserve">: Под ресурсами обычно подразумеваются люди, оборудование, материалы и другие элементы, необходимые для выполнения задач проекта. Ресурсы могут быть ограничены по времени или количеству, что важно учитывать при планировании проекта.</w:t>
      </w:r>
      <w:r>
        <w:rPr>
          <w:rFonts w:ascii="Times New Roman" w:hAnsi="Times New Roman"/>
          <w:sz w:val="28"/>
          <w:szCs w:val="28"/>
          <w14:ligatures w14:val="none"/>
        </w:rPr>
      </w:r>
      <w:r>
        <w:rPr>
          <w:rFonts w:ascii="Times New Roman" w:hAnsi="Times New Roman"/>
          <w:sz w:val="28"/>
          <w:szCs w:val="28"/>
          <w14:ligatures w14:val="none"/>
        </w:rPr>
      </w:r>
    </w:p>
    <w:p>
      <w:pPr>
        <w:pStyle w:val="164"/>
        <w:numPr>
          <w:ilvl w:val="0"/>
          <w:numId w:val="2"/>
        </w:numPr>
        <w:pBdr/>
        <w:spacing w:after="0" w:line="360" w:lineRule="auto"/>
        <w:ind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Какие существуют базовые календари в программе </w:t>
      </w:r>
      <w:r>
        <w:rPr>
          <w:rFonts w:ascii="Times New Roman" w:hAnsi="Times New Roman"/>
          <w:sz w:val="28"/>
          <w:szCs w:val="28"/>
        </w:rPr>
        <w:t xml:space="preserve">ProjectLibre</w:t>
      </w:r>
      <w:r>
        <w:rPr>
          <w:rFonts w:ascii="Times New Roman" w:hAnsi="Times New Roman"/>
          <w:sz w:val="28"/>
          <w:szCs w:val="28"/>
          <w:lang w:eastAsia="en-US"/>
        </w:rPr>
        <w:t xml:space="preserve">?</w:t>
      </w:r>
      <w:r>
        <w:rPr>
          <w:rFonts w:ascii="Times New Roman" w:hAnsi="Times New Roman"/>
          <w:sz w:val="28"/>
          <w:szCs w:val="28"/>
          <w14:ligatures w14:val="none"/>
        </w:rPr>
      </w:r>
      <w:r>
        <w:rPr>
          <w:rFonts w:ascii="Times New Roman" w:hAnsi="Times New Roman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696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Базовые календари в программе ProjectLibre</w:t>
      </w:r>
      <w:r>
        <w:rPr>
          <w:rFonts w:ascii="Times New Roman" w:hAnsi="Times New Roman"/>
          <w:sz w:val="28"/>
          <w:szCs w:val="28"/>
        </w:rPr>
        <w:t xml:space="preserve">: Программа предлагает несколько стандартных календарей, таких как рабочий день (с понедельника по пятницу), субботний календарь (выходные дни) и общий календарь (все дни недели). Эти календари используются для определения рабочих дней и выходных при плани</w:t>
      </w:r>
      <w:r>
        <w:rPr>
          <w:rFonts w:ascii="Times New Roman" w:hAnsi="Times New Roman"/>
          <w:sz w:val="28"/>
          <w:szCs w:val="28"/>
        </w:rPr>
        <w:t xml:space="preserve">ровании задач.</w:t>
      </w:r>
      <w:r>
        <w:rPr>
          <w:rFonts w:ascii="Times New Roman" w:hAnsi="Times New Roman"/>
          <w:sz w:val="28"/>
          <w:szCs w:val="28"/>
          <w14:ligatures w14:val="none"/>
        </w:rPr>
      </w:r>
      <w:r>
        <w:rPr>
          <w:rFonts w:ascii="Times New Roman" w:hAnsi="Times New Roman"/>
          <w:sz w:val="28"/>
          <w:szCs w:val="28"/>
          <w14:ligatures w14:val="none"/>
        </w:rPr>
      </w:r>
    </w:p>
    <w:p>
      <w:pPr>
        <w:pStyle w:val="164"/>
        <w:numPr>
          <w:ilvl w:val="0"/>
          <w:numId w:val="2"/>
        </w:numPr>
        <w:pBdr/>
        <w:spacing w:after="0" w:line="360" w:lineRule="auto"/>
        <w:ind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Что такое Диаграмма Ганта?</w:t>
      </w:r>
      <w:r>
        <w:rPr>
          <w:rFonts w:ascii="Times New Roman" w:hAnsi="Times New Roman"/>
          <w:sz w:val="28"/>
          <w:szCs w:val="28"/>
          <w14:ligatures w14:val="none"/>
        </w:rPr>
      </w:r>
      <w:r>
        <w:rPr>
          <w:rFonts w:ascii="Times New Roman" w:hAnsi="Times New Roman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696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Диаграмма Ганта</w:t>
      </w:r>
      <w:r>
        <w:rPr>
          <w:rFonts w:ascii="Times New Roman" w:hAnsi="Times New Roman"/>
          <w:sz w:val="28"/>
          <w:szCs w:val="28"/>
        </w:rPr>
        <w:t xml:space="preserve">: Это визуальное представление плана проекта, где задачи отображаются в виде полос вдоль временной шкалы. Каждый элемент полосы соответствует определенной задаче и показывает её начало, продолжительность и завершение. Диаграмма помогает наглядно увидеть за</w:t>
      </w:r>
      <w:r>
        <w:rPr>
          <w:rFonts w:ascii="Times New Roman" w:hAnsi="Times New Roman"/>
          <w:sz w:val="28"/>
          <w:szCs w:val="28"/>
        </w:rPr>
        <w:t xml:space="preserve">висимости между задачами и их выполнение во времени.</w:t>
      </w:r>
      <w:r>
        <w:rPr>
          <w:rFonts w:ascii="Times New Roman" w:hAnsi="Times New Roman"/>
          <w:sz w:val="28"/>
          <w:szCs w:val="28"/>
          <w14:ligatures w14:val="none"/>
        </w:rPr>
      </w:r>
      <w:r>
        <w:rPr>
          <w:rFonts w:ascii="Times New Roman" w:hAnsi="Times New Roman"/>
          <w:sz w:val="28"/>
          <w:szCs w:val="28"/>
          <w14:ligatures w14:val="none"/>
        </w:rPr>
      </w:r>
    </w:p>
    <w:p>
      <w:pPr>
        <w:pStyle w:val="164"/>
        <w:numPr>
          <w:ilvl w:val="0"/>
          <w:numId w:val="2"/>
        </w:numPr>
        <w:pBdr/>
        <w:spacing w:after="0" w:line="360" w:lineRule="auto"/>
        <w:ind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Какие этапы присутствуют в календарном плане проекта?</w:t>
      </w:r>
      <w:r>
        <w:rPr>
          <w:rFonts w:ascii="Times New Roman" w:hAnsi="Times New Roman"/>
          <w:sz w:val="28"/>
          <w:szCs w:val="28"/>
          <w14:ligatures w14:val="none"/>
        </w:rPr>
      </w:r>
      <w:r>
        <w:rPr>
          <w:rFonts w:ascii="Times New Roman" w:hAnsi="Times New Roman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696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Этапы календарного плана проекта</w:t>
      </w:r>
      <w:r>
        <w:rPr>
          <w:rFonts w:ascii="Times New Roman" w:hAnsi="Times New Roman"/>
          <w:sz w:val="28"/>
          <w:szCs w:val="28"/>
        </w:rPr>
        <w:t xml:space="preserve">:</w:t>
      </w:r>
      <w:r>
        <w:rPr>
          <w:rFonts w:ascii="Times New Roman" w:hAnsi="Times New Roman"/>
          <w:sz w:val="28"/>
          <w:szCs w:val="28"/>
          <w14:ligatures w14:val="none"/>
        </w:rPr>
      </w:r>
      <w:r>
        <w:rPr>
          <w:rFonts w:ascii="Times New Roman" w:hAnsi="Times New Roman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696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Планирование</w:t>
      </w:r>
      <w:r>
        <w:rPr>
          <w:rFonts w:ascii="Times New Roman" w:hAnsi="Times New Roman"/>
          <w:sz w:val="28"/>
          <w:szCs w:val="28"/>
        </w:rPr>
        <w:t xml:space="preserve">: Определение целей, задач, сроков и ресурсов проекта.</w:t>
      </w:r>
      <w:r>
        <w:rPr>
          <w:rFonts w:ascii="Times New Roman" w:hAnsi="Times New Roman"/>
          <w:sz w:val="28"/>
          <w:szCs w:val="28"/>
          <w14:ligatures w14:val="none"/>
        </w:rPr>
      </w:r>
      <w:r>
        <w:rPr>
          <w:rFonts w:ascii="Times New Roman" w:hAnsi="Times New Roman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696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Анализ рисков</w:t>
      </w:r>
      <w:r>
        <w:rPr>
          <w:rFonts w:ascii="Times New Roman" w:hAnsi="Times New Roman"/>
          <w:sz w:val="28"/>
          <w:szCs w:val="28"/>
        </w:rPr>
        <w:t xml:space="preserve">: Идентификация потенциальных угроз и разработка мер по их предотвращению.</w:t>
      </w:r>
      <w:r>
        <w:rPr>
          <w:rFonts w:ascii="Times New Roman" w:hAnsi="Times New Roman"/>
          <w:sz w:val="28"/>
          <w:szCs w:val="28"/>
          <w14:ligatures w14:val="none"/>
        </w:rPr>
      </w:r>
      <w:r>
        <w:rPr>
          <w:rFonts w:ascii="Times New Roman" w:hAnsi="Times New Roman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696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Создание расписания</w:t>
      </w:r>
      <w:r>
        <w:rPr>
          <w:rFonts w:ascii="Times New Roman" w:hAnsi="Times New Roman"/>
          <w:sz w:val="28"/>
          <w:szCs w:val="28"/>
        </w:rPr>
        <w:t xml:space="preserve">: Установка сроков начала и завершения каждой задачи.</w:t>
      </w:r>
      <w:r>
        <w:rPr>
          <w:rFonts w:ascii="Times New Roman" w:hAnsi="Times New Roman"/>
          <w:sz w:val="28"/>
          <w:szCs w:val="28"/>
          <w14:ligatures w14:val="none"/>
        </w:rPr>
      </w:r>
      <w:r>
        <w:rPr>
          <w:rFonts w:ascii="Times New Roman" w:hAnsi="Times New Roman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firstLine="696" w:left="720"/>
        <w:rPr>
          <w:rFonts w:ascii="Times New Roman" w:hAnsi="Times New Roman"/>
          <w:sz w:val="28"/>
          <w:szCs w:val="28"/>
          <w14:ligatures w14:val="none"/>
        </w:rPr>
      </w:pPr>
      <w:r>
        <w:rPr>
          <w:rFonts w:ascii="Times New Roman" w:hAnsi="Times New Roman"/>
          <w:sz w:val="28"/>
          <w:szCs w:val="28"/>
        </w:rPr>
        <w:t xml:space="preserve">Мониторинг и контроль</w:t>
      </w:r>
      <w:r>
        <w:rPr>
          <w:rFonts w:ascii="Times New Roman" w:hAnsi="Times New Roman"/>
          <w:sz w:val="28"/>
          <w:szCs w:val="28"/>
        </w:rPr>
        <w:t xml:space="preserve">: Отслеживание прогресса выполнения задач и корректировка плана при необходимости.</w:t>
      </w:r>
      <w:r>
        <w:rPr>
          <w:rFonts w:ascii="Times New Roman" w:hAnsi="Times New Roman"/>
          <w:sz w:val="28"/>
          <w:szCs w:val="28"/>
          <w14:ligatures w14:val="none"/>
        </w:rPr>
      </w:r>
      <w:r>
        <w:rPr>
          <w:rFonts w:ascii="Times New Roman" w:hAnsi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  <w14:ligatures w14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>
        <w:numFmt w:val="decimal"/>
        <w:numRestart w:val="continuous"/>
      </w:footnotePr>
      <w:endnotePr>
        <w:numFmt w:val="lowerRoman"/>
      </w:endnotePr>
      <w:type w:val="nextPage"/>
      <w:pgSz w:h="16838" w:orient="portrait" w:w="11906"/>
      <w:pgMar w:top="567" w:right="851" w:bottom="1702" w:left="1418" w:header="57" w:footer="57" w:gutter="0"/>
      <w:pgNumType w:fmt="none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A">
    <w:panose1 w:val="020B0604020202020204"/>
  </w:font>
  <w:font w:name="SimSun">
    <w:panose1 w:val="02000506000000020000"/>
  </w:font>
  <w:font w:name="Tahoma">
    <w:panose1 w:val="020B06040305040402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Noto Sans Devanagari">
    <w:panose1 w:val="020B0502040504020204"/>
  </w:font>
  <w:font w:name="Cambria">
    <w:panose1 w:val="02040803050406030204"/>
  </w:font>
  <w:font w:name="Times New Roman">
    <w:panose1 w:val="02020603050405020304"/>
  </w:font>
  <w:font w:name="Calibri">
    <w:panose1 w:val="020F0502020204030204"/>
  </w:font>
  <w:font w:name="PT Astra Serif">
    <w:panose1 w:val="020A060304050502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90"/>
      <w:pBdr/>
      <w:spacing w:after="200" w:before="0"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90"/>
      <w:pBdr/>
      <w:spacing w:after="200" w:before="0"/>
      <w:ind/>
      <w:rPr>
        <w:lang w:val="ru-RU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62" behindDoc="1" locked="0" layoutInCell="0" allowOverlap="1">
              <wp:simplePos x="0" y="0"/>
              <wp:positionH relativeFrom="column">
                <wp:posOffset>168910</wp:posOffset>
              </wp:positionH>
              <wp:positionV relativeFrom="paragraph">
                <wp:posOffset>-1301114</wp:posOffset>
              </wp:positionV>
              <wp:extent cx="635" cy="532765"/>
              <wp:effectExtent l="0" t="0" r="0" b="0"/>
              <wp:wrapNone/>
              <wp:docPr id="3" name="_x0000_s10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35" cy="532765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1" o:spid="_x0000_s21" style="position:absolute;left:0;text-align:left;z-index:-250609662;mso-wrap-distance-left:9.00pt;mso-wrap-distance-top:0.00pt;mso-wrap-distance-right:9.00pt;mso-wrap-distance-bottom:0.00pt;visibility:visible;" from="13.3pt,-102.4pt" to="13.3pt,-60.5pt" filled="f" strokecolor="#000000" strokeweight="2.01pt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61" behindDoc="1" locked="0" layoutInCell="0" allowOverlap="1">
              <wp:simplePos x="0" y="0"/>
              <wp:positionH relativeFrom="column">
                <wp:posOffset>-154939</wp:posOffset>
              </wp:positionH>
              <wp:positionV relativeFrom="paragraph">
                <wp:posOffset>-1306194</wp:posOffset>
              </wp:positionV>
              <wp:extent cx="6577965" cy="0"/>
              <wp:effectExtent l="0" t="0" r="0" b="0"/>
              <wp:wrapNone/>
              <wp:docPr id="4" name="_x0000_s10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577965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2" o:spid="_x0000_s22" style="position:absolute;left:0;text-align:left;z-index:-250609661;mso-wrap-distance-left:9.00pt;mso-wrap-distance-top:0.00pt;mso-wrap-distance-right:9.00pt;mso-wrap-distance-bottom:0.00pt;visibility:visible;" from="-12.2pt,-102.8pt" to="505.8pt,-102.8pt" filled="f" strokecolor="#000000" strokeweight="2.01pt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60" behindDoc="1" locked="0" layoutInCell="0" allowOverlap="1">
              <wp:simplePos x="0" y="0"/>
              <wp:positionH relativeFrom="column">
                <wp:posOffset>561975</wp:posOffset>
              </wp:positionH>
              <wp:positionV relativeFrom="paragraph">
                <wp:posOffset>-1296669</wp:posOffset>
              </wp:positionV>
              <wp:extent cx="635" cy="1435735"/>
              <wp:effectExtent l="0" t="0" r="0" b="0"/>
              <wp:wrapNone/>
              <wp:docPr id="5" name="_x0000_s10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35" cy="1435735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3" o:spid="_x0000_s23" style="position:absolute;left:0;text-align:left;z-index:-250609660;mso-wrap-distance-left:9.00pt;mso-wrap-distance-top:0.00pt;mso-wrap-distance-right:9.00pt;mso-wrap-distance-bottom:0.00pt;visibility:visible;" from="44.2pt,-102.1pt" to="44.3pt,11.0pt" filled="f" strokecolor="#000000" strokeweight="2.01pt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59" behindDoc="1" locked="0" layoutInCell="0" allowOverlap="1">
              <wp:simplePos x="0" y="0"/>
              <wp:positionH relativeFrom="column">
                <wp:posOffset>1462405</wp:posOffset>
              </wp:positionH>
              <wp:positionV relativeFrom="paragraph">
                <wp:posOffset>-1296669</wp:posOffset>
              </wp:positionV>
              <wp:extent cx="635" cy="1435735"/>
              <wp:effectExtent l="0" t="0" r="0" b="0"/>
              <wp:wrapNone/>
              <wp:docPr id="6" name="_x0000_s1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35" cy="1435735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4" o:spid="_x0000_s24" style="position:absolute;left:0;text-align:left;z-index:-250609659;mso-wrap-distance-left:9.00pt;mso-wrap-distance-top:0.00pt;mso-wrap-distance-right:9.00pt;mso-wrap-distance-bottom:0.00pt;visibility:visible;" from="115.1pt,-102.1pt" to="115.2pt,11.0pt" filled="f" strokecolor="#000000" strokeweight="2.01pt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58" behindDoc="1" locked="0" layoutInCell="0" allowOverlap="1">
              <wp:simplePos x="0" y="0"/>
              <wp:positionH relativeFrom="column">
                <wp:posOffset>2002155</wp:posOffset>
              </wp:positionH>
              <wp:positionV relativeFrom="paragraph">
                <wp:posOffset>-1296669</wp:posOffset>
              </wp:positionV>
              <wp:extent cx="635" cy="1435735"/>
              <wp:effectExtent l="0" t="0" r="0" b="0"/>
              <wp:wrapNone/>
              <wp:docPr id="7" name="_x0000_s10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35" cy="1435735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5" o:spid="_x0000_s25" style="position:absolute;left:0;text-align:left;z-index:-250609658;mso-wrap-distance-left:9.00pt;mso-wrap-distance-top:0.00pt;mso-wrap-distance-right:9.00pt;mso-wrap-distance-bottom:0.00pt;visibility:visible;" from="157.7pt,-102.1pt" to="157.7pt,11.0pt" filled="f" strokecolor="#000000" strokeweight="2.01pt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57" behindDoc="1" locked="0" layoutInCell="0" allowOverlap="1">
              <wp:simplePos x="0" y="0"/>
              <wp:positionH relativeFrom="column">
                <wp:posOffset>2362200</wp:posOffset>
              </wp:positionH>
              <wp:positionV relativeFrom="paragraph">
                <wp:posOffset>-1301114</wp:posOffset>
              </wp:positionV>
              <wp:extent cx="635" cy="1435100"/>
              <wp:effectExtent l="0" t="0" r="0" b="0"/>
              <wp:wrapNone/>
              <wp:docPr id="8" name="_x0000_s10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35" cy="143510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6" o:spid="_x0000_s26" style="position:absolute;left:0;text-align:left;z-index:-250609657;mso-wrap-distance-left:9.00pt;mso-wrap-distance-top:0.00pt;mso-wrap-distance-right:9.00pt;mso-wrap-distance-bottom:0.00pt;visibility:visible;" from="186.0pt,-102.4pt" to="186.1pt,10.6pt" filled="f" strokecolor="#000000" strokeweight="2.01pt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56" behindDoc="1" locked="0" layoutInCell="0" allowOverlap="1">
              <wp:simplePos x="0" y="0"/>
              <wp:positionH relativeFrom="column">
                <wp:posOffset>5062855</wp:posOffset>
              </wp:positionH>
              <wp:positionV relativeFrom="paragraph">
                <wp:posOffset>-759459</wp:posOffset>
              </wp:positionV>
              <wp:extent cx="1270" cy="356235"/>
              <wp:effectExtent l="0" t="0" r="0" b="0"/>
              <wp:wrapNone/>
              <wp:docPr id="9" name="_x0000_s10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70" cy="356235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7" o:spid="_x0000_s27" style="position:absolute;left:0;text-align:left;z-index:-250609656;mso-wrap-distance-left:9.00pt;mso-wrap-distance-top:0.00pt;mso-wrap-distance-right:9.00pt;mso-wrap-distance-bottom:0.00pt;visibility:visible;" from="398.6pt,-59.8pt" to="398.8pt,-31.7pt" filled="f" strokecolor="#000000" strokeweight="2.01pt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55" behindDoc="1" locked="0" layoutInCell="0" allowOverlap="1">
              <wp:simplePos x="0" y="0"/>
              <wp:positionH relativeFrom="column">
                <wp:posOffset>-154939</wp:posOffset>
              </wp:positionH>
              <wp:positionV relativeFrom="paragraph">
                <wp:posOffset>-218439</wp:posOffset>
              </wp:positionV>
              <wp:extent cx="2510790" cy="1270"/>
              <wp:effectExtent l="0" t="0" r="0" b="0"/>
              <wp:wrapNone/>
              <wp:docPr id="10" name="_x0000_s10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510790" cy="127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8" o:spid="_x0000_s28" style="position:absolute;left:0;text-align:left;z-index:-250609655;mso-wrap-distance-left:9.00pt;mso-wrap-distance-top:0.00pt;mso-wrap-distance-right:9.00pt;mso-wrap-distance-bottom:0.00pt;visibility:visible;" from="-12.2pt,-17.2pt" to="185.5pt,-17.1pt" filled="f" strokecolor="#000000" strokeweight="0.99pt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54" behindDoc="1" locked="0" layoutInCell="0" allowOverlap="1">
              <wp:simplePos x="0" y="0"/>
              <wp:positionH relativeFrom="column">
                <wp:posOffset>-154939</wp:posOffset>
              </wp:positionH>
              <wp:positionV relativeFrom="paragraph">
                <wp:posOffset>-36829</wp:posOffset>
              </wp:positionV>
              <wp:extent cx="2510790" cy="635"/>
              <wp:effectExtent l="0" t="0" r="0" b="0"/>
              <wp:wrapNone/>
              <wp:docPr id="11" name="_x0000_s1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29" o:spid="_x0000_s29" style="position:absolute;left:0;text-align:left;z-index:-250609654;mso-wrap-distance-left:9.00pt;mso-wrap-distance-top:0.00pt;mso-wrap-distance-right:9.00pt;mso-wrap-distance-bottom:0.00pt;visibility:visible;" from="-12.2pt,-2.9pt" to="185.5pt,-2.8pt" filled="f" strokecolor="#000000" strokeweight="0.99pt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935" distR="114935" simplePos="0" relativeHeight="250609653" behindDoc="1" locked="0" layoutInCell="0" allowOverlap="1">
              <wp:simplePos x="0" y="0"/>
              <wp:positionH relativeFrom="column">
                <wp:posOffset>-140334</wp:posOffset>
              </wp:positionH>
              <wp:positionV relativeFrom="paragraph">
                <wp:posOffset>-927099</wp:posOffset>
              </wp:positionV>
              <wp:extent cx="290195" cy="158115"/>
              <wp:effectExtent l="0" t="0" r="0" b="0"/>
              <wp:wrapNone/>
              <wp:docPr id="12" name="_x0000_s10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90195" cy="158114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585"/>
                            <w:pBdr/>
                            <w:spacing w:after="200" w:before="0"/>
                            <w:ind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Изм</w:t>
                          </w:r>
                          <w:r>
                            <w:rPr>
                              <w:rFonts w:ascii="GOST type A" w:hAnsi="GOST type A" w:cs="GOST type A"/>
                              <w:sz w:val="18"/>
                            </w:rPr>
                            <w:t xml:space="preserve">.</w:t>
                          </w:r>
                          <w:r/>
                        </w:p>
                      </w:txbxContent>
                    </wps:txbx>
                    <wps:bodyPr wrap="square" lIns="13335" tIns="13335" rIns="13335" bIns="13335" upright="1"/>
                  </wps:wsp>
                </a:graphicData>
              </a:graphic>
            </wp:anchor>
          </w:drawing>
        </mc:Choice>
        <mc:Fallback>
          <w:pict>
            <v:shape id="shape 30" o:spid="_x0000_s30" o:spt="202" type="#_x0000_t202" style="position:absolute;z-index:-250609653;o:allowoverlap:true;o:allowincell:false;mso-position-horizontal-relative:text;margin-left:-11.05pt;mso-position-horizontal:absolute;mso-position-vertical-relative:text;margin-top:-73.00pt;mso-position-vertical:absolute;width:22.85pt;height:12.45pt;mso-wrap-distance-left:9.05pt;mso-wrap-distance-top:0.00pt;mso-wrap-distance-right:9.05pt;mso-wrap-distance-bottom:0.00pt;visibility:visible;" fillcolor="#FFFFFF" stroked="f">
              <v:fill opacity="100f"/>
              <v:textbox inset="0,0,0,0">
                <w:txbxContent>
                  <w:p>
                    <w:pPr>
                      <w:pStyle w:val="1585"/>
                      <w:pBdr/>
                      <w:spacing w:after="200" w:before="0"/>
                      <w:ind/>
                      <w:jc w:val="center"/>
                      <w:rPr/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 xml:space="preserve">Изм</w:t>
                    </w:r>
                    <w:r>
                      <w:rPr>
                        <w:rFonts w:ascii="GOST type A" w:hAnsi="GOST type A" w:cs="GOST type A"/>
                        <w:sz w:val="18"/>
                      </w:rPr>
                      <w:t xml:space="preserve">.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935" distR="114935" simplePos="0" relativeHeight="250609652" behindDoc="1" locked="0" layoutInCell="0" allowOverlap="1">
              <wp:simplePos x="0" y="0"/>
              <wp:positionH relativeFrom="column">
                <wp:posOffset>187960</wp:posOffset>
              </wp:positionH>
              <wp:positionV relativeFrom="paragraph">
                <wp:posOffset>-927099</wp:posOffset>
              </wp:positionV>
              <wp:extent cx="361950" cy="158115"/>
              <wp:effectExtent l="0" t="0" r="0" b="0"/>
              <wp:wrapNone/>
              <wp:docPr id="13" name="_x0000_s10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361950" cy="158114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585"/>
                            <w:pBdr/>
                            <w:spacing w:after="200" w:before="0"/>
                            <w:ind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Лист</w:t>
                          </w:r>
                          <w:r/>
                        </w:p>
                      </w:txbxContent>
                    </wps:txbx>
                    <wps:bodyPr wrap="square" lIns="13335" tIns="13335" rIns="13335" bIns="13335" upright="1"/>
                  </wps:wsp>
                </a:graphicData>
              </a:graphic>
            </wp:anchor>
          </w:drawing>
        </mc:Choice>
        <mc:Fallback>
          <w:pict>
            <v:shape id="shape 31" o:spid="_x0000_s31" o:spt="202" type="#_x0000_t202" style="position:absolute;z-index:-250609652;o:allowoverlap:true;o:allowincell:false;mso-position-horizontal-relative:text;margin-left:14.80pt;mso-position-horizontal:absolute;mso-position-vertical-relative:text;margin-top:-73.00pt;mso-position-vertical:absolute;width:28.50pt;height:12.45pt;mso-wrap-distance-left:9.05pt;mso-wrap-distance-top:0.00pt;mso-wrap-distance-right:9.05pt;mso-wrap-distance-bottom:0.00pt;visibility:visible;" fillcolor="#FFFFFF" stroked="f">
              <v:fill opacity="100f"/>
              <v:textbox inset="0,0,0,0">
                <w:txbxContent>
                  <w:p>
                    <w:pPr>
                      <w:pStyle w:val="1585"/>
                      <w:pBdr/>
                      <w:spacing w:after="200" w:before="0"/>
                      <w:ind/>
                      <w:jc w:val="center"/>
                      <w:rPr/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 xml:space="preserve">Лист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935" distR="114935" simplePos="0" relativeHeight="250609651" behindDoc="1" locked="0" layoutInCell="0" allowOverlap="1">
              <wp:simplePos x="0" y="0"/>
              <wp:positionH relativeFrom="column">
                <wp:posOffset>588645</wp:posOffset>
              </wp:positionH>
              <wp:positionV relativeFrom="paragraph">
                <wp:posOffset>-927099</wp:posOffset>
              </wp:positionV>
              <wp:extent cx="847090" cy="158115"/>
              <wp:effectExtent l="0" t="0" r="0" b="0"/>
              <wp:wrapNone/>
              <wp:docPr id="14" name="_x0000_s10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847090" cy="158114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585"/>
                            <w:pBdr/>
                            <w:spacing w:after="200" w:before="0"/>
                            <w:ind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№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докум.</w:t>
                          </w:r>
                          <w:r/>
                        </w:p>
                      </w:txbxContent>
                    </wps:txbx>
                    <wps:bodyPr wrap="square" lIns="13335" tIns="13335" rIns="13335" bIns="13335" upright="1"/>
                  </wps:wsp>
                </a:graphicData>
              </a:graphic>
            </wp:anchor>
          </w:drawing>
        </mc:Choice>
        <mc:Fallback>
          <w:pict>
            <v:shape id="shape 32" o:spid="_x0000_s32" o:spt="202" type="#_x0000_t202" style="position:absolute;z-index:-250609651;o:allowoverlap:true;o:allowincell:false;mso-position-horizontal-relative:text;margin-left:46.35pt;mso-position-horizontal:absolute;mso-position-vertical-relative:text;margin-top:-73.00pt;mso-position-vertical:absolute;width:66.70pt;height:12.45pt;mso-wrap-distance-left:9.05pt;mso-wrap-distance-top:0.00pt;mso-wrap-distance-right:9.05pt;mso-wrap-distance-bottom:0.00pt;visibility:visible;" fillcolor="#FFFFFF" stroked="f">
              <v:fill opacity="100f"/>
              <v:textbox inset="0,0,0,0">
                <w:txbxContent>
                  <w:p>
                    <w:pPr>
                      <w:pStyle w:val="1585"/>
                      <w:pBdr/>
                      <w:spacing w:after="200" w:before="0"/>
                      <w:ind/>
                      <w:jc w:val="center"/>
                      <w:rPr/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 xml:space="preserve">№</w:t>
                    </w:r>
                    <w:r>
                      <w:rPr>
                        <w:rFonts w:ascii="Times New Roman" w:hAnsi="Times New Roman" w:eastAsia="Times New Roman" w:cs="Times New Roman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8"/>
                      </w:rPr>
                      <w:t xml:space="preserve">докум.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935" distR="114935" simplePos="0" relativeHeight="250609650" behindDoc="1" locked="0" layoutInCell="0" allowOverlap="1">
              <wp:simplePos x="0" y="0"/>
              <wp:positionH relativeFrom="column">
                <wp:posOffset>1483360</wp:posOffset>
              </wp:positionH>
              <wp:positionV relativeFrom="paragraph">
                <wp:posOffset>-927099</wp:posOffset>
              </wp:positionV>
              <wp:extent cx="504825" cy="158115"/>
              <wp:effectExtent l="0" t="0" r="0" b="0"/>
              <wp:wrapNone/>
              <wp:docPr id="15" name="_x0000_s10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504825" cy="158114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585"/>
                            <w:pBdr/>
                            <w:spacing w:after="200" w:before="0"/>
                            <w:ind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Подпись</w:t>
                          </w:r>
                          <w:r/>
                        </w:p>
                      </w:txbxContent>
                    </wps:txbx>
                    <wps:bodyPr wrap="square" lIns="13335" tIns="13335" rIns="13335" bIns="13335" upright="1"/>
                  </wps:wsp>
                </a:graphicData>
              </a:graphic>
            </wp:anchor>
          </w:drawing>
        </mc:Choice>
        <mc:Fallback>
          <w:pict>
            <v:shape id="shape 33" o:spid="_x0000_s33" o:spt="202" type="#_x0000_t202" style="position:absolute;z-index:-250609650;o:allowoverlap:true;o:allowincell:false;mso-position-horizontal-relative:text;margin-left:116.80pt;mso-position-horizontal:absolute;mso-position-vertical-relative:text;margin-top:-73.00pt;mso-position-vertical:absolute;width:39.75pt;height:12.45pt;mso-wrap-distance-left:9.05pt;mso-wrap-distance-top:0.00pt;mso-wrap-distance-right:9.05pt;mso-wrap-distance-bottom:0.00pt;visibility:visible;" fillcolor="#FFFFFF" stroked="f">
              <v:fill opacity="100f"/>
              <v:textbox inset="0,0,0,0">
                <w:txbxContent>
                  <w:p>
                    <w:pPr>
                      <w:pStyle w:val="1585"/>
                      <w:pBdr/>
                      <w:spacing w:after="200" w:before="0"/>
                      <w:ind/>
                      <w:jc w:val="center"/>
                      <w:rPr/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 xml:space="preserve">Подпись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935" distR="114935" simplePos="0" relativeHeight="250609649" behindDoc="1" locked="0" layoutInCell="0" allowOverlap="1">
              <wp:simplePos x="0" y="0"/>
              <wp:positionH relativeFrom="column">
                <wp:posOffset>2017395</wp:posOffset>
              </wp:positionH>
              <wp:positionV relativeFrom="paragraph">
                <wp:posOffset>-927099</wp:posOffset>
              </wp:positionV>
              <wp:extent cx="328930" cy="158115"/>
              <wp:effectExtent l="0" t="0" r="0" b="0"/>
              <wp:wrapNone/>
              <wp:docPr id="16" name="_x0000_s10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328930" cy="158114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585"/>
                            <w:pBdr/>
                            <w:spacing w:after="200" w:before="0"/>
                            <w:ind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Дата</w:t>
                          </w:r>
                          <w:r/>
                        </w:p>
                      </w:txbxContent>
                    </wps:txbx>
                    <wps:bodyPr wrap="square" lIns="13335" tIns="13335" rIns="13335" bIns="13335" upright="1"/>
                  </wps:wsp>
                </a:graphicData>
              </a:graphic>
            </wp:anchor>
          </w:drawing>
        </mc:Choice>
        <mc:Fallback>
          <w:pict>
            <v:shape id="shape 34" o:spid="_x0000_s34" o:spt="202" type="#_x0000_t202" style="position:absolute;z-index:-250609649;o:allowoverlap:true;o:allowincell:false;mso-position-horizontal-relative:text;margin-left:158.85pt;mso-position-horizontal:absolute;mso-position-vertical-relative:text;margin-top:-73.00pt;mso-position-vertical:absolute;width:25.90pt;height:12.45pt;mso-wrap-distance-left:9.05pt;mso-wrap-distance-top:0.00pt;mso-wrap-distance-right:9.05pt;mso-wrap-distance-bottom:0.00pt;visibility:visible;" fillcolor="#FFFFFF" stroked="f">
              <v:fill opacity="100f"/>
              <v:textbox inset="0,0,0,0">
                <w:txbxContent>
                  <w:p>
                    <w:pPr>
                      <w:pStyle w:val="1585"/>
                      <w:pBdr/>
                      <w:spacing w:after="200" w:before="0"/>
                      <w:ind/>
                      <w:jc w:val="center"/>
                      <w:rPr/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 xml:space="preserve">Дата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935" distR="114935" simplePos="0" relativeHeight="250609648" behindDoc="1" locked="0" layoutInCell="0" allowOverlap="1">
              <wp:simplePos x="0" y="0"/>
              <wp:positionH relativeFrom="column">
                <wp:posOffset>5089525</wp:posOffset>
              </wp:positionH>
              <wp:positionV relativeFrom="paragraph">
                <wp:posOffset>-749299</wp:posOffset>
              </wp:positionV>
              <wp:extent cx="485140" cy="157480"/>
              <wp:effectExtent l="0" t="0" r="0" b="0"/>
              <wp:wrapNone/>
              <wp:docPr id="17" name="_x0000_s10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485140" cy="1574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585"/>
                            <w:pBdr/>
                            <w:spacing w:after="200" w:before="0"/>
                            <w:ind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Лист</w:t>
                          </w:r>
                          <w:r/>
                        </w:p>
                      </w:txbxContent>
                    </wps:txbx>
                    <wps:bodyPr wrap="square" lIns="13335" tIns="13335" rIns="13335" bIns="13335" upright="1"/>
                  </wps:wsp>
                </a:graphicData>
              </a:graphic>
            </wp:anchor>
          </w:drawing>
        </mc:Choice>
        <mc:Fallback>
          <w:pict>
            <v:shape id="shape 35" o:spid="_x0000_s35" o:spt="202" type="#_x0000_t202" style="position:absolute;z-index:-250609648;o:allowoverlap:true;o:allowincell:false;mso-position-horizontal-relative:text;margin-left:400.75pt;mso-position-horizontal:absolute;mso-position-vertical-relative:text;margin-top:-59.00pt;mso-position-vertical:absolute;width:38.20pt;height:12.40pt;mso-wrap-distance-left:9.05pt;mso-wrap-distance-top:0.00pt;mso-wrap-distance-right:9.05pt;mso-wrap-distance-bottom:0.00pt;visibility:visible;" fillcolor="#FFFFFF" stroked="f">
              <v:fill opacity="100f"/>
              <v:textbox inset="0,0,0,0">
                <w:txbxContent>
                  <w:p>
                    <w:pPr>
                      <w:pStyle w:val="1585"/>
                      <w:pBdr/>
                      <w:spacing w:after="200" w:before="0"/>
                      <w:ind/>
                      <w:jc w:val="center"/>
                      <w:rPr/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 xml:space="preserve">Лист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935" distR="114935" simplePos="0" relativeHeight="250609647" behindDoc="1" locked="0" layoutInCell="0" allowOverlap="1">
              <wp:simplePos x="0" y="0"/>
              <wp:positionH relativeFrom="column">
                <wp:posOffset>5089525</wp:posOffset>
              </wp:positionH>
              <wp:positionV relativeFrom="paragraph">
                <wp:posOffset>-561974</wp:posOffset>
              </wp:positionV>
              <wp:extent cx="485140" cy="158115"/>
              <wp:effectExtent l="0" t="0" r="0" b="0"/>
              <wp:wrapNone/>
              <wp:docPr id="18" name="_x0000_s10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485140" cy="158114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585"/>
                            <w:pBdr/>
                            <w:spacing w:after="200" w:before="0"/>
                            <w:ind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fldChar w:fldCharType="end"/>
                          </w:r>
                          <w:r/>
                        </w:p>
                      </w:txbxContent>
                    </wps:txbx>
                    <wps:bodyPr wrap="square" lIns="13335" tIns="13335" rIns="13335" bIns="13335" upright="1"/>
                  </wps:wsp>
                </a:graphicData>
              </a:graphic>
            </wp:anchor>
          </w:drawing>
        </mc:Choice>
        <mc:Fallback>
          <w:pict>
            <v:shape id="shape 36" o:spid="_x0000_s36" o:spt="202" type="#_x0000_t202" style="position:absolute;z-index:-250609647;o:allowoverlap:true;o:allowincell:false;mso-position-horizontal-relative:text;margin-left:400.75pt;mso-position-horizontal:absolute;mso-position-vertical-relative:text;margin-top:-44.25pt;mso-position-vertical:absolute;width:38.20pt;height:12.45pt;mso-wrap-distance-left:9.05pt;mso-wrap-distance-top:0.00pt;mso-wrap-distance-right:9.05pt;mso-wrap-distance-bottom:0.00pt;visibility:visible;" fillcolor="#FFFFFF" stroked="f">
              <v:fill opacity="100f"/>
              <v:textbox inset="0,0,0,0">
                <w:txbxContent>
                  <w:p>
                    <w:pPr>
                      <w:pStyle w:val="1585"/>
                      <w:pBdr/>
                      <w:spacing w:after="200" w:before="0"/>
                      <w:ind/>
                      <w:jc w:val="center"/>
                      <w:rPr/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 w:cs="Times New Roman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18"/>
                      </w:rPr>
                      <w:t xml:space="preserve">1</w:t>
                    </w:r>
                    <w:r>
                      <w:rPr>
                        <w:rFonts w:ascii="Times New Roman" w:hAnsi="Times New Roman" w:cs="Times New Roman"/>
                        <w:sz w:val="18"/>
                      </w:rP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935" distR="114935" simplePos="0" relativeHeight="250609646" behindDoc="1" locked="0" layoutInCell="0" allowOverlap="1">
              <wp:simplePos x="0" y="0"/>
              <wp:positionH relativeFrom="column">
                <wp:posOffset>2398395</wp:posOffset>
              </wp:positionH>
              <wp:positionV relativeFrom="paragraph">
                <wp:posOffset>-1148079</wp:posOffset>
              </wp:positionV>
              <wp:extent cx="4004945" cy="243840"/>
              <wp:effectExtent l="0" t="0" r="0" b="0"/>
              <wp:wrapNone/>
              <wp:docPr id="19" name="_x0000_s10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4004945" cy="2438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585"/>
                            <w:pBdr/>
                            <w:spacing w:line="360" w:lineRule="auto"/>
                            <w:ind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Лабораторная работа №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1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r>
                        </w:p>
                        <w:p>
                          <w:pPr>
                            <w:pStyle w:val="1585"/>
                            <w:pBdr/>
                            <w:spacing/>
                            <w:ind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r>
                        </w:p>
                        <w:p>
                          <w:pPr>
                            <w:pStyle w:val="1585"/>
                            <w:widowControl w:val="true"/>
                            <w:pBdr/>
                            <w:bidi w:val="false"/>
                            <w:spacing w:after="200" w:before="0" w:line="276" w:lineRule="auto"/>
                            <w:ind/>
                            <w:rPr/>
                          </w:pPr>
                          <w:r/>
                          <w:r/>
                        </w:p>
                      </w:txbxContent>
                    </wps:txbx>
                    <wps:bodyPr wrap="square" lIns="13335" tIns="13335" rIns="13335" bIns="13335" upright="1"/>
                  </wps:wsp>
                </a:graphicData>
              </a:graphic>
            </wp:anchor>
          </w:drawing>
        </mc:Choice>
        <mc:Fallback>
          <w:pict>
            <v:shape id="shape 37" o:spid="_x0000_s37" o:spt="202" type="#_x0000_t202" style="position:absolute;z-index:-250609646;o:allowoverlap:true;o:allowincell:false;mso-position-horizontal-relative:text;margin-left:188.85pt;mso-position-horizontal:absolute;mso-position-vertical-relative:text;margin-top:-90.40pt;mso-position-vertical:absolute;width:315.35pt;height:19.20pt;mso-wrap-distance-left:9.05pt;mso-wrap-distance-top:0.00pt;mso-wrap-distance-right:9.05pt;mso-wrap-distance-bottom:0.00pt;visibility:visible;" fillcolor="#FFFFFF" stroked="f">
              <v:fill opacity="100f"/>
              <v:textbox inset="0,0,0,0">
                <w:txbxContent>
                  <w:p>
                    <w:pPr>
                      <w:pStyle w:val="1585"/>
                      <w:pBdr/>
                      <w:spacing w:line="360" w:lineRule="auto"/>
                      <w:ind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Лабораторная работа №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 xml:space="preserve"> 1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r>
                  </w:p>
                  <w:p>
                    <w:pPr>
                      <w:pStyle w:val="1585"/>
                      <w:pBdr/>
                      <w:spacing/>
                      <w:ind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r>
                  </w:p>
                  <w:p>
                    <w:pPr>
                      <w:pStyle w:val="1585"/>
                      <w:widowControl w:val="true"/>
                      <w:pBdr/>
                      <w:bidi w:val="false"/>
                      <w:spacing w:after="200" w:before="0" w:line="276" w:lineRule="auto"/>
                      <w:ind/>
                      <w:rPr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45" behindDoc="1" locked="0" layoutInCell="0" allowOverlap="1">
              <wp:simplePos x="0" y="0"/>
              <wp:positionH relativeFrom="column">
                <wp:posOffset>-154304</wp:posOffset>
              </wp:positionH>
              <wp:positionV relativeFrom="paragraph">
                <wp:posOffset>-762634</wp:posOffset>
              </wp:positionV>
              <wp:extent cx="6577965" cy="635"/>
              <wp:effectExtent l="0" t="0" r="0" b="0"/>
              <wp:wrapNone/>
              <wp:docPr id="20" name="_x0000_s10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577965" cy="635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38" o:spid="_x0000_s38" style="position:absolute;left:0;text-align:left;z-index:-250609645;mso-wrap-distance-left:9.00pt;mso-wrap-distance-top:0.00pt;mso-wrap-distance-right:9.00pt;mso-wrap-distance-bottom:0.00pt;visibility:visible;" from="-12.1pt,-60.0pt" to="505.8pt,-60.0pt" filled="f" strokecolor="#000000" strokeweight="2.01pt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44" behindDoc="1" locked="0" layoutInCell="0" allowOverlap="1">
              <wp:simplePos x="0" y="0"/>
              <wp:positionH relativeFrom="column">
                <wp:posOffset>-149859</wp:posOffset>
              </wp:positionH>
              <wp:positionV relativeFrom="paragraph">
                <wp:posOffset>-942974</wp:posOffset>
              </wp:positionV>
              <wp:extent cx="2510790" cy="635"/>
              <wp:effectExtent l="0" t="0" r="0" b="0"/>
              <wp:wrapNone/>
              <wp:docPr id="21" name="_x0000_s10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39" o:spid="_x0000_s39" style="position:absolute;left:0;text-align:left;z-index:-250609644;mso-wrap-distance-left:9.00pt;mso-wrap-distance-top:0.00pt;mso-wrap-distance-right:9.00pt;mso-wrap-distance-bottom:0.00pt;visibility:visible;" from="-11.8pt,-74.2pt" to="185.9pt,-74.2pt" filled="f" strokecolor="#000000" strokeweight="2.01pt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43" behindDoc="1" locked="0" layoutInCell="0" allowOverlap="1">
              <wp:simplePos x="0" y="0"/>
              <wp:positionH relativeFrom="column">
                <wp:posOffset>-154939</wp:posOffset>
              </wp:positionH>
              <wp:positionV relativeFrom="paragraph">
                <wp:posOffset>-1125219</wp:posOffset>
              </wp:positionV>
              <wp:extent cx="2510790" cy="635"/>
              <wp:effectExtent l="0" t="0" r="0" b="0"/>
              <wp:wrapNone/>
              <wp:docPr id="22" name="_x0000_s10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40" o:spid="_x0000_s40" style="position:absolute;left:0;text-align:left;z-index:-250609643;mso-wrap-distance-left:9.00pt;mso-wrap-distance-top:0.00pt;mso-wrap-distance-right:9.00pt;mso-wrap-distance-bottom:0.00pt;visibility:visible;" from="-12.2pt,-88.6pt" to="185.5pt,-88.5pt" filled="f" strokecolor="#000000" strokeweight="0.99pt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42" behindDoc="1" locked="0" layoutInCell="0" allowOverlap="1">
              <wp:simplePos x="0" y="0"/>
              <wp:positionH relativeFrom="column">
                <wp:posOffset>-154939</wp:posOffset>
              </wp:positionH>
              <wp:positionV relativeFrom="paragraph">
                <wp:posOffset>-400684</wp:posOffset>
              </wp:positionV>
              <wp:extent cx="2510790" cy="635"/>
              <wp:effectExtent l="0" t="0" r="0" b="0"/>
              <wp:wrapNone/>
              <wp:docPr id="23" name="_x0000_s10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41" o:spid="_x0000_s41" style="position:absolute;left:0;text-align:left;z-index:-250609642;mso-wrap-distance-left:9.00pt;mso-wrap-distance-top:0.00pt;mso-wrap-distance-right:9.00pt;mso-wrap-distance-bottom:0.00pt;visibility:visible;" from="-12.2pt,-31.5pt" to="185.5pt,-31.5pt" filled="f" strokecolor="#000000" strokeweight="0.99pt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41" behindDoc="1" locked="0" layoutInCell="0" allowOverlap="1">
              <wp:simplePos x="0" y="0"/>
              <wp:positionH relativeFrom="column">
                <wp:posOffset>-154939</wp:posOffset>
              </wp:positionH>
              <wp:positionV relativeFrom="paragraph">
                <wp:posOffset>-582929</wp:posOffset>
              </wp:positionV>
              <wp:extent cx="2510790" cy="635"/>
              <wp:effectExtent l="0" t="0" r="0" b="0"/>
              <wp:wrapNone/>
              <wp:docPr id="24" name="_x0000_s10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510790" cy="635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42" o:spid="_x0000_s42" style="position:absolute;left:0;text-align:left;z-index:-250609641;mso-wrap-distance-left:9.00pt;mso-wrap-distance-top:0.00pt;mso-wrap-distance-right:9.00pt;mso-wrap-distance-bottom:0.00pt;visibility:visible;" from="-12.2pt,-45.9pt" to="185.5pt,-45.8pt" filled="f" strokecolor="#000000" strokeweight="0.99pt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64" behindDoc="0" locked="0" layoutInCell="0" allowOverlap="1">
              <wp:simplePos x="0" y="0"/>
              <wp:positionH relativeFrom="column">
                <wp:posOffset>-145414</wp:posOffset>
              </wp:positionH>
              <wp:positionV relativeFrom="paragraph">
                <wp:posOffset>-744854</wp:posOffset>
              </wp:positionV>
              <wp:extent cx="700405" cy="159385"/>
              <wp:effectExtent l="0" t="0" r="0" b="0"/>
              <wp:wrapNone/>
              <wp:docPr id="25" name="_x0000_s10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00405" cy="159385"/>
                        <a:chOff x="-229" y="-1173"/>
                        <a:chExt cx="1103" cy="251"/>
                      </a:xfrm>
                    </wpg:grpSpPr>
                    <wps:wsp>
                      <wps:cNvPr id="0" name=""/>
                      <wps:cNvSpPr txBox="1"/>
                      <wps:spPr bwMode="auto">
                        <a:xfrm>
                          <a:off x="-228" y="-1172"/>
                          <a:ext cx="110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85"/>
                              <w:pBdr/>
                              <w:bidi w:val="false"/>
                              <w:spacing w:after="200" w:before="0" w:line="276" w:lineRule="auto"/>
                              <w:ind/>
                              <w:rPr>
                                <w:rFonts w:ascii="Times New Roman" w:hAnsi="Times New Roman" w:eastAsia="Calibri" w:cs="Times New Roman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  <w:t xml:space="preserve"> Разраб 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</w:r>
                          </w:p>
                        </w:txbxContent>
                      </wps:txbx>
                      <wps:bodyPr wrap="square" lIns="12600" tIns="12600" rIns="12600" bIns="12600" upright="1"/>
                    </wps:wsp>
                  </wpg:wgp>
                </a:graphicData>
              </a:graphic>
            </wp:anchor>
          </w:drawing>
        </mc:Choice>
        <mc:Fallback>
          <w:pict>
            <v:group id="group 43" o:spid="_x0000_s0000" style="position:absolute;z-index:251658264;o:allowoverlap:true;o:allowincell:false;mso-position-horizontal-relative:text;margin-left:-11.45pt;mso-position-horizontal:absolute;mso-position-vertical-relative:text;margin-top:-58.65pt;mso-position-vertical:absolute;width:55.15pt;height:12.55pt;mso-wrap-distance-left:0.00pt;mso-wrap-distance-top:0.00pt;mso-wrap-distance-right:0.00pt;mso-wrap-distance-bottom:0.00pt;" coordorigin="-2,-11" coordsize="11,2">
              <v:shape id="shape 44" o:spid="_x0000_s44" o:spt="202" type="#_x0000_t202" style="position:absolute;left:-2;top:-11;width:11;height:2;visibility:visible;" filled="f" stroked="f">
                <v:textbox inset="0,0,0,0">
                  <w:txbxContent>
                    <w:p>
                      <w:pPr>
                        <w:pStyle w:val="1585"/>
                        <w:pBdr/>
                        <w:bidi w:val="false"/>
                        <w:spacing w:after="200" w:before="0" w:line="276" w:lineRule="auto"/>
                        <w:ind/>
                        <w:rPr>
                          <w:rFonts w:ascii="Times New Roman" w:hAnsi="Times New Roman" w:eastAsia="Calibri" w:cs="Times New Roman"/>
                          <w:color w:val="auto"/>
                          <w:sz w:val="18"/>
                          <w:szCs w:val="22"/>
                          <w:lang w:val="ru-RU" w:bidi="ar-SA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color w:val="auto"/>
                          <w:sz w:val="18"/>
                          <w:szCs w:val="22"/>
                          <w:lang w:val="ru-RU" w:bidi="ar-SA"/>
                        </w:rPr>
                        <w:t xml:space="preserve"> Разраб </w:t>
                      </w:r>
                      <w:r>
                        <w:rPr>
                          <w:rFonts w:ascii="Times New Roman" w:hAnsi="Times New Roman" w:eastAsia="Calibri" w:cs="Times New Roman"/>
                          <w:color w:val="auto"/>
                          <w:sz w:val="18"/>
                          <w:szCs w:val="22"/>
                          <w:lang w:val="ru-RU" w:bidi="ar-SA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65" behindDoc="0" locked="0" layoutInCell="0" allowOverlap="1">
              <wp:simplePos x="0" y="0"/>
              <wp:positionH relativeFrom="column">
                <wp:posOffset>-145414</wp:posOffset>
              </wp:positionH>
              <wp:positionV relativeFrom="paragraph">
                <wp:posOffset>-567054</wp:posOffset>
              </wp:positionV>
              <wp:extent cx="1581785" cy="158750"/>
              <wp:effectExtent l="0" t="0" r="0" b="0"/>
              <wp:wrapNone/>
              <wp:docPr id="26" name="_x0000_s1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81785" cy="158750"/>
                        <a:chOff x="-229" y="-893"/>
                        <a:chExt cx="2491" cy="250"/>
                      </a:xfrm>
                    </wpg:grpSpPr>
                    <wps:wsp>
                      <wps:cNvPr id="0" name=""/>
                      <wps:cNvSpPr txBox="1"/>
                      <wps:spPr bwMode="auto">
                        <a:xfrm>
                          <a:off x="-228" y="-892"/>
                          <a:ext cx="110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85"/>
                              <w:pBdr/>
                              <w:bidi w:val="false"/>
                              <w:spacing w:after="200" w:before="0" w:line="276" w:lineRule="auto"/>
                              <w:ind/>
                              <w:rPr>
                                <w:rFonts w:ascii="Times New Roman" w:hAnsi="Times New Roman" w:eastAsia="Calibri" w:cs="Times New Roman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  <w:t xml:space="preserve"> Провер.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</w:r>
                          </w:p>
                        </w:txbxContent>
                      </wps:txbx>
                      <wps:bodyPr wrap="square" lIns="12600" tIns="12600" rIns="12600" bIns="12600" upright="1"/>
                    </wps:wsp>
                    <wps:wsp>
                      <wps:cNvPr id="1" name=""/>
                      <wps:cNvSpPr txBox="1"/>
                      <wps:spPr bwMode="auto">
                        <a:xfrm>
                          <a:off x="927" y="-892"/>
                          <a:ext cx="1334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85"/>
                              <w:pBdr/>
                              <w:bidi w:val="false"/>
                              <w:spacing w:after="200" w:before="0" w:line="276" w:lineRule="auto"/>
                              <w:ind/>
                              <w:rPr>
                                <w:rFonts w:ascii="Times New Roman" w:hAnsi="Times New Roman" w:eastAsia="Calibri" w:cs="Times New Roman"/>
                                <w:color w:val="auto"/>
                                <w:sz w:val="20"/>
                                <w:szCs w:val="20"/>
                                <w:lang w:val="ru-RU" w:bidi="ar-SA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color w:val="auto"/>
                                <w:sz w:val="20"/>
                                <w:szCs w:val="20"/>
                                <w:lang w:val="ru-RU" w:bidi="ar-SA"/>
                              </w:rPr>
                              <w:t xml:space="preserve">Белугина С.В.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color w:val="auto"/>
                                <w:sz w:val="20"/>
                                <w:szCs w:val="20"/>
                                <w:lang w:val="ru-RU" w:bidi="ar-SA"/>
                              </w:rPr>
                            </w:r>
                          </w:p>
                        </w:txbxContent>
                      </wps:txbx>
                      <wps:bodyPr wrap="square" lIns="12600" tIns="12600" rIns="12600" bIns="12600" upright="1"/>
                    </wps:wsp>
                  </wpg:wgp>
                </a:graphicData>
              </a:graphic>
            </wp:anchor>
          </w:drawing>
        </mc:Choice>
        <mc:Fallback>
          <w:pict>
            <v:group id="group 45" o:spid="_x0000_s0000" style="position:absolute;z-index:251658265;o:allowoverlap:true;o:allowincell:false;mso-position-horizontal-relative:text;margin-left:-11.45pt;mso-position-horizontal:absolute;mso-position-vertical-relative:text;margin-top:-44.65pt;mso-position-vertical:absolute;width:124.55pt;height:12.50pt;mso-wrap-distance-left:0.00pt;mso-wrap-distance-top:0.00pt;mso-wrap-distance-right:0.00pt;mso-wrap-distance-bottom:0.00pt;" coordorigin="-2,-8" coordsize="24,2">
              <v:shape id="shape 46" o:spid="_x0000_s46" o:spt="202" type="#_x0000_t202" style="position:absolute;left:-2;top:-8;width:11;height:2;visibility:visible;" filled="f" stroked="f">
                <v:textbox inset="0,0,0,0">
                  <w:txbxContent>
                    <w:p>
                      <w:pPr>
                        <w:pStyle w:val="1585"/>
                        <w:pBdr/>
                        <w:bidi w:val="false"/>
                        <w:spacing w:after="200" w:before="0" w:line="276" w:lineRule="auto"/>
                        <w:ind/>
                        <w:rPr>
                          <w:rFonts w:ascii="Times New Roman" w:hAnsi="Times New Roman" w:eastAsia="Calibri" w:cs="Times New Roman"/>
                          <w:color w:val="auto"/>
                          <w:sz w:val="18"/>
                          <w:szCs w:val="22"/>
                          <w:lang w:val="ru-RU" w:bidi="ar-SA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color w:val="auto"/>
                          <w:sz w:val="18"/>
                          <w:szCs w:val="22"/>
                          <w:lang w:val="ru-RU" w:bidi="ar-SA"/>
                        </w:rPr>
                        <w:t xml:space="preserve"> Провер.</w:t>
                      </w:r>
                      <w:r>
                        <w:rPr>
                          <w:rFonts w:ascii="Times New Roman" w:hAnsi="Times New Roman" w:eastAsia="Calibri" w:cs="Times New Roman"/>
                          <w:color w:val="auto"/>
                          <w:sz w:val="18"/>
                          <w:szCs w:val="22"/>
                          <w:lang w:val="ru-RU" w:bidi="ar-SA"/>
                        </w:rPr>
                      </w:r>
                    </w:p>
                  </w:txbxContent>
                </v:textbox>
              </v:shape>
              <v:shape id="shape 47" o:spid="_x0000_s47" o:spt="202" type="#_x0000_t202" style="position:absolute;left:9;top:-8;width:13;height:2;visibility:visible;" filled="f" stroked="f">
                <v:textbox inset="0,0,0,0">
                  <w:txbxContent>
                    <w:p>
                      <w:pPr>
                        <w:pStyle w:val="1585"/>
                        <w:pBdr/>
                        <w:bidi w:val="false"/>
                        <w:spacing w:after="200" w:before="0" w:line="276" w:lineRule="auto"/>
                        <w:ind/>
                        <w:rPr>
                          <w:rFonts w:ascii="Times New Roman" w:hAnsi="Times New Roman" w:eastAsia="Calibri" w:cs="Times New Roman"/>
                          <w:color w:val="auto"/>
                          <w:sz w:val="20"/>
                          <w:szCs w:val="20"/>
                          <w:lang w:val="ru-RU" w:bidi="ar-SA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color w:val="auto"/>
                          <w:sz w:val="20"/>
                          <w:szCs w:val="20"/>
                          <w:lang w:val="ru-RU" w:bidi="ar-SA"/>
                        </w:rPr>
                        <w:t xml:space="preserve">Белугина С.В.</w:t>
                      </w:r>
                      <w:r>
                        <w:rPr>
                          <w:rFonts w:ascii="Times New Roman" w:hAnsi="Times New Roman" w:eastAsia="Calibri" w:cs="Times New Roman"/>
                          <w:color w:val="auto"/>
                          <w:sz w:val="20"/>
                          <w:szCs w:val="20"/>
                          <w:lang w:val="ru-RU" w:bidi="ar-SA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66" behindDoc="0" locked="0" layoutInCell="0" allowOverlap="1">
              <wp:simplePos x="0" y="0"/>
              <wp:positionH relativeFrom="column">
                <wp:posOffset>-145414</wp:posOffset>
              </wp:positionH>
              <wp:positionV relativeFrom="paragraph">
                <wp:posOffset>-384809</wp:posOffset>
              </wp:positionV>
              <wp:extent cx="1581785" cy="158750"/>
              <wp:effectExtent l="0" t="0" r="0" b="0"/>
              <wp:wrapNone/>
              <wp:docPr id="27" name="_x0000_s1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81785" cy="158750"/>
                        <a:chOff x="-229" y="-606"/>
                        <a:chExt cx="2491" cy="250"/>
                      </a:xfrm>
                    </wpg:grpSpPr>
                    <wps:wsp>
                      <wps:cNvPr id="0" name=""/>
                      <wps:cNvSpPr txBox="1"/>
                      <wps:spPr bwMode="auto">
                        <a:xfrm>
                          <a:off x="-228" y="-605"/>
                          <a:ext cx="110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 txBox="1"/>
                      <wps:spPr bwMode="auto">
                        <a:xfrm>
                          <a:off x="927" y="-605"/>
                          <a:ext cx="1334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8" o:spid="_x0000_s0000" style="position:absolute;z-index:251658266;o:allowoverlap:true;o:allowincell:false;mso-position-horizontal-relative:text;margin-left:-11.45pt;mso-position-horizontal:absolute;mso-position-vertical-relative:text;margin-top:-30.30pt;mso-position-vertical:absolute;width:124.55pt;height:12.50pt;mso-wrap-distance-left:0.00pt;mso-wrap-distance-top:0.00pt;mso-wrap-distance-right:0.00pt;mso-wrap-distance-bottom:0.00pt;" coordorigin="-2,-6" coordsize="24,2">
              <v:shape id="shape 49" o:spid="_x0000_s49" o:spt="202" type="#_x0000_t202" style="position:absolute;left:-2;top:-6;width:11;height:2;visibility:visible;" filled="f" stroked="f"/>
              <v:shape id="shape 50" o:spid="_x0000_s50" o:spt="202" type="#_x0000_t202" style="position:absolute;left:9;top:-6;width:13;height:2;visibility:visible;" filled="f" stroked="f"/>
            </v:group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67" behindDoc="0" locked="0" layoutInCell="0" allowOverlap="1">
              <wp:simplePos x="0" y="0"/>
              <wp:positionH relativeFrom="column">
                <wp:posOffset>-145414</wp:posOffset>
              </wp:positionH>
              <wp:positionV relativeFrom="paragraph">
                <wp:posOffset>-207644</wp:posOffset>
              </wp:positionV>
              <wp:extent cx="1581785" cy="159385"/>
              <wp:effectExtent l="0" t="0" r="0" b="0"/>
              <wp:wrapNone/>
              <wp:docPr id="28" name="_x0000_s1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81785" cy="159385"/>
                        <a:chOff x="-229" y="-327"/>
                        <a:chExt cx="2491" cy="251"/>
                      </a:xfrm>
                    </wpg:grpSpPr>
                    <wps:wsp>
                      <wps:cNvPr id="0" name=""/>
                      <wps:cNvSpPr txBox="1"/>
                      <wps:spPr bwMode="auto">
                        <a:xfrm>
                          <a:off x="-228" y="-326"/>
                          <a:ext cx="110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 txBox="1"/>
                      <wps:spPr bwMode="auto">
                        <a:xfrm>
                          <a:off x="927" y="-326"/>
                          <a:ext cx="133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1" o:spid="_x0000_s0000" style="position:absolute;z-index:251658267;o:allowoverlap:true;o:allowincell:false;mso-position-horizontal-relative:text;margin-left:-11.45pt;mso-position-horizontal:absolute;mso-position-vertical-relative:text;margin-top:-16.35pt;mso-position-vertical:absolute;width:124.55pt;height:12.55pt;mso-wrap-distance-left:0.00pt;mso-wrap-distance-top:0.00pt;mso-wrap-distance-right:0.00pt;mso-wrap-distance-bottom:0.00pt;" coordorigin="-2,-3" coordsize="24,2">
              <v:shape id="shape 52" o:spid="_x0000_s52" o:spt="202" type="#_x0000_t202" style="position:absolute;left:-2;top:-3;width:11;height:2;visibility:visible;" filled="f" stroked="f"/>
              <v:shape id="shape 53" o:spid="_x0000_s53" o:spt="202" type="#_x0000_t202" style="position:absolute;left:9;top:-3;width:13;height:2;visibility:visible;" filled="f" stroked="f"/>
            </v:group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68" behindDoc="0" locked="0" layoutInCell="0" allowOverlap="1">
              <wp:simplePos x="0" y="0"/>
              <wp:positionH relativeFrom="column">
                <wp:posOffset>-145414</wp:posOffset>
              </wp:positionH>
              <wp:positionV relativeFrom="paragraph">
                <wp:posOffset>-29844</wp:posOffset>
              </wp:positionV>
              <wp:extent cx="1581785" cy="158750"/>
              <wp:effectExtent l="0" t="0" r="0" b="0"/>
              <wp:wrapNone/>
              <wp:docPr id="29" name="_x0000_s1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81785" cy="158750"/>
                        <a:chOff x="-229" y="-47"/>
                        <a:chExt cx="2491" cy="250"/>
                      </a:xfrm>
                    </wpg:grpSpPr>
                    <wps:wsp>
                      <wps:cNvPr id="0" name=""/>
                      <wps:cNvSpPr txBox="1"/>
                      <wps:spPr bwMode="auto">
                        <a:xfrm>
                          <a:off x="-228" y="-46"/>
                          <a:ext cx="110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 txBox="1"/>
                      <wps:spPr bwMode="auto">
                        <a:xfrm>
                          <a:off x="927" y="-46"/>
                          <a:ext cx="1334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4" o:spid="_x0000_s0000" style="position:absolute;z-index:251658268;o:allowoverlap:true;o:allowincell:false;mso-position-horizontal-relative:text;margin-left:-11.45pt;mso-position-horizontal:absolute;mso-position-vertical-relative:text;margin-top:-2.35pt;mso-position-vertical:absolute;width:124.55pt;height:12.50pt;mso-wrap-distance-left:0.00pt;mso-wrap-distance-top:0.00pt;mso-wrap-distance-right:0.00pt;mso-wrap-distance-bottom:0.00pt;" coordorigin="-2,0" coordsize="24,2">
              <v:shape id="shape 55" o:spid="_x0000_s55" o:spt="202" type="#_x0000_t202" style="position:absolute;left:-2;top:0;width:11;height:2;visibility:visible;" filled="f" stroked="f"/>
              <v:shape id="shape 56" o:spid="_x0000_s56" o:spt="202" type="#_x0000_t202" style="position:absolute;left:9;top:0;width:13;height:2;visibility:visible;" filled="f" stroked="f"/>
            </v:group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35" behindDoc="1" locked="0" layoutInCell="0" allowOverlap="1">
              <wp:simplePos x="0" y="0"/>
              <wp:positionH relativeFrom="column">
                <wp:posOffset>4522470</wp:posOffset>
              </wp:positionH>
              <wp:positionV relativeFrom="paragraph">
                <wp:posOffset>-759459</wp:posOffset>
              </wp:positionV>
              <wp:extent cx="635" cy="893445"/>
              <wp:effectExtent l="0" t="0" r="0" b="0"/>
              <wp:wrapNone/>
              <wp:docPr id="30" name="_x0000_s10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35" cy="893445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57" o:spid="_x0000_s57" style="position:absolute;left:0;text-align:left;z-index:-250609635;mso-wrap-distance-left:9.00pt;mso-wrap-distance-top:0.00pt;mso-wrap-distance-right:9.00pt;mso-wrap-distance-bottom:0.00pt;visibility:visible;" from="356.1pt,-59.8pt" to="356.1pt,10.6pt" filled="f" strokecolor="#000000" strokeweight="2.01pt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935" distR="114935" simplePos="0" relativeHeight="250609634" behindDoc="1" locked="0" layoutInCell="0" allowOverlap="1">
              <wp:simplePos x="0" y="0"/>
              <wp:positionH relativeFrom="column">
                <wp:posOffset>2407285</wp:posOffset>
              </wp:positionH>
              <wp:positionV relativeFrom="paragraph">
                <wp:posOffset>-720724</wp:posOffset>
              </wp:positionV>
              <wp:extent cx="2072005" cy="825500"/>
              <wp:effectExtent l="0" t="0" r="0" b="0"/>
              <wp:wrapNone/>
              <wp:docPr id="31" name="_x0000_s10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072004" cy="825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>
                              <w:top w:val="none" w:color="000000" w:sz="4" w:space="0"/>
                              <w:left w:val="none" w:color="000000" w:sz="4" w:space="0"/>
                              <w:bottom w:val="none" w:color="000000" w:sz="4" w:space="0"/>
                              <w:right w:val="none" w:color="000000" w:sz="4" w:space="0"/>
                            </w:pBdr>
                            <w:spacing/>
                            <w:ind w:right="0" w:firstLine="0" w:left="0"/>
                            <w:jc w:val="center"/>
                            <w:rPr>
                              <w:b w:val="0"/>
                              <w:bCs w:val="0"/>
                              <w:sz w:val="2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color w:val="000000"/>
                              <w:sz w:val="28"/>
                              <w:szCs w:val="18"/>
                            </w:rPr>
                            <w:t xml:space="preserve">Разработка структуры проекта</w:t>
                          </w:r>
                          <w:r>
                            <w:rPr>
                              <w:b w:val="0"/>
                              <w:bCs w:val="0"/>
                              <w:sz w:val="18"/>
                              <w:szCs w:val="18"/>
                            </w:rPr>
                          </w:r>
                        </w:p>
                        <w:p>
                          <w:pPr>
                            <w:pStyle w:val="1585"/>
                            <w:pBdr/>
                            <w:spacing w:after="200" w:before="0"/>
                            <w:ind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wrap="square" lIns="13335" tIns="13335" rIns="13335" bIns="13335" upright="1"/>
                  </wps:wsp>
                </a:graphicData>
              </a:graphic>
            </wp:anchor>
          </w:drawing>
        </mc:Choice>
        <mc:Fallback>
          <w:pict>
            <v:shape id="shape 58" o:spid="_x0000_s58" o:spt="202" type="#_x0000_t202" style="position:absolute;z-index:-250609634;o:allowoverlap:true;o:allowincell:false;mso-position-horizontal-relative:text;margin-left:189.55pt;mso-position-horizontal:absolute;mso-position-vertical-relative:text;margin-top:-56.75pt;mso-position-vertical:absolute;width:163.15pt;height:65.00pt;mso-wrap-distance-left:9.05pt;mso-wrap-distance-top:0.00pt;mso-wrap-distance-right:9.05pt;mso-wrap-distance-bottom:0.00pt;visibility:visible;" fillcolor="#FFFFFF" stroked="f">
              <v:fill opacity="100f"/>
              <v:textbox inset="0,0,0,0">
                <w:txbxContent>
                  <w:p>
                    <w:pPr>
                      <w:pBdr>
                        <w:top w:val="none" w:color="000000" w:sz="4" w:space="0"/>
                        <w:left w:val="none" w:color="000000" w:sz="4" w:space="0"/>
                        <w:bottom w:val="none" w:color="000000" w:sz="4" w:space="0"/>
                        <w:right w:val="none" w:color="000000" w:sz="4" w:space="0"/>
                      </w:pBdr>
                      <w:spacing/>
                      <w:ind w:right="0" w:firstLine="0" w:left="0"/>
                      <w:jc w:val="center"/>
                      <w:rPr>
                        <w:b w:val="0"/>
                        <w:bCs w:val="0"/>
                        <w:sz w:val="28"/>
                        <w:szCs w:val="1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color w:val="000000"/>
                        <w:sz w:val="28"/>
                        <w:szCs w:val="18"/>
                      </w:rPr>
                      <w:t xml:space="preserve">Разработка структуры проекта</w:t>
                    </w:r>
                    <w:r>
                      <w:rPr>
                        <w:b w:val="0"/>
                        <w:bCs w:val="0"/>
                        <w:sz w:val="18"/>
                        <w:szCs w:val="18"/>
                      </w:rPr>
                    </w:r>
                  </w:p>
                  <w:p>
                    <w:pPr>
                      <w:pStyle w:val="1585"/>
                      <w:pBdr/>
                      <w:spacing w:after="200" w:before="0"/>
                      <w:ind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33" behindDoc="1" locked="0" layoutInCell="0" allowOverlap="1">
              <wp:simplePos x="0" y="0"/>
              <wp:positionH relativeFrom="column">
                <wp:posOffset>4526915</wp:posOffset>
              </wp:positionH>
              <wp:positionV relativeFrom="paragraph">
                <wp:posOffset>-580389</wp:posOffset>
              </wp:positionV>
              <wp:extent cx="1900555" cy="0"/>
              <wp:effectExtent l="0" t="0" r="0" b="0"/>
              <wp:wrapNone/>
              <wp:docPr id="32" name="_x0000_s10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900555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59" o:spid="_x0000_s59" style="position:absolute;left:0;text-align:left;z-index:-250609633;mso-wrap-distance-left:9.00pt;mso-wrap-distance-top:0.00pt;mso-wrap-distance-right:9.00pt;mso-wrap-distance-bottom:0.00pt;visibility:visible;" from="356.4pt,-45.7pt" to="506.1pt,-45.7pt" filled="f" strokecolor="#000000" strokeweight="2.01pt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32" behindDoc="1" locked="0" layoutInCell="0" allowOverlap="1">
              <wp:simplePos x="0" y="0"/>
              <wp:positionH relativeFrom="column">
                <wp:posOffset>4526280</wp:posOffset>
              </wp:positionH>
              <wp:positionV relativeFrom="paragraph">
                <wp:posOffset>-400049</wp:posOffset>
              </wp:positionV>
              <wp:extent cx="1900555" cy="1270"/>
              <wp:effectExtent l="0" t="0" r="0" b="0"/>
              <wp:wrapNone/>
              <wp:docPr id="33" name="_x0000_s10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900555" cy="127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60" o:spid="_x0000_s60" style="position:absolute;left:0;text-align:left;z-index:-250609632;mso-wrap-distance-left:9.00pt;mso-wrap-distance-top:0.00pt;mso-wrap-distance-right:9.00pt;mso-wrap-distance-bottom:0.00pt;visibility:visible;" from="356.4pt,-31.5pt" to="506.0pt,-31.4pt" filled="f" strokecolor="#000000" strokeweight="2.01pt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31" behindDoc="1" locked="0" layoutInCell="0" allowOverlap="1">
              <wp:simplePos x="0" y="0"/>
              <wp:positionH relativeFrom="column">
                <wp:posOffset>5602605</wp:posOffset>
              </wp:positionH>
              <wp:positionV relativeFrom="paragraph">
                <wp:posOffset>-759459</wp:posOffset>
              </wp:positionV>
              <wp:extent cx="1270" cy="356235"/>
              <wp:effectExtent l="0" t="0" r="0" b="0"/>
              <wp:wrapNone/>
              <wp:docPr id="34" name="_x0000_s10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270" cy="356235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61" o:spid="_x0000_s61" style="position:absolute;left:0;text-align:left;z-index:-250609631;mso-wrap-distance-left:9.00pt;mso-wrap-distance-top:0.00pt;mso-wrap-distance-right:9.00pt;mso-wrap-distance-bottom:0.00pt;visibility:visible;" from="441.1pt,-59.8pt" to="441.2pt,-31.7pt" filled="f" strokecolor="#000000" strokeweight="2.01pt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935" distR="114935" simplePos="0" relativeHeight="250609630" behindDoc="1" locked="0" layoutInCell="0" allowOverlap="1">
              <wp:simplePos x="0" y="0"/>
              <wp:positionH relativeFrom="column">
                <wp:posOffset>4551045</wp:posOffset>
              </wp:positionH>
              <wp:positionV relativeFrom="paragraph">
                <wp:posOffset>-749299</wp:posOffset>
              </wp:positionV>
              <wp:extent cx="485140" cy="157480"/>
              <wp:effectExtent l="0" t="0" r="0" b="0"/>
              <wp:wrapNone/>
              <wp:docPr id="35" name="_x0000_s10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485140" cy="1574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585"/>
                            <w:pBdr/>
                            <w:spacing w:after="200" w:before="0"/>
                            <w:ind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Лит.</w:t>
                          </w:r>
                          <w:r/>
                        </w:p>
                      </w:txbxContent>
                    </wps:txbx>
                    <wps:bodyPr wrap="square" lIns="13335" tIns="13335" rIns="13335" bIns="13335" upright="1"/>
                  </wps:wsp>
                </a:graphicData>
              </a:graphic>
            </wp:anchor>
          </w:drawing>
        </mc:Choice>
        <mc:Fallback>
          <w:pict>
            <v:shape id="shape 62" o:spid="_x0000_s62" o:spt="202" type="#_x0000_t202" style="position:absolute;z-index:-250609630;o:allowoverlap:true;o:allowincell:false;mso-position-horizontal-relative:text;margin-left:358.35pt;mso-position-horizontal:absolute;mso-position-vertical-relative:text;margin-top:-59.00pt;mso-position-vertical:absolute;width:38.20pt;height:12.40pt;mso-wrap-distance-left:9.05pt;mso-wrap-distance-top:0.00pt;mso-wrap-distance-right:9.05pt;mso-wrap-distance-bottom:0.00pt;visibility:visible;" fillcolor="#FFFFFF" stroked="f">
              <v:fill opacity="100f"/>
              <v:textbox inset="0,0,0,0">
                <w:txbxContent>
                  <w:p>
                    <w:pPr>
                      <w:pStyle w:val="1585"/>
                      <w:pBdr/>
                      <w:spacing w:after="200" w:before="0"/>
                      <w:ind/>
                      <w:jc w:val="center"/>
                      <w:rPr/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 xml:space="preserve">Лит.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935" distR="114935" simplePos="0" relativeHeight="250609629" behindDoc="1" locked="0" layoutInCell="0" allowOverlap="1">
              <wp:simplePos x="0" y="0"/>
              <wp:positionH relativeFrom="column">
                <wp:posOffset>5632450</wp:posOffset>
              </wp:positionH>
              <wp:positionV relativeFrom="paragraph">
                <wp:posOffset>-749299</wp:posOffset>
              </wp:positionV>
              <wp:extent cx="765810" cy="157480"/>
              <wp:effectExtent l="0" t="0" r="0" b="0"/>
              <wp:wrapNone/>
              <wp:docPr id="36" name="_x0000_s10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765810" cy="1574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585"/>
                            <w:pBdr/>
                            <w:spacing w:after="200" w:before="0"/>
                            <w:ind/>
                            <w:jc w:val="center"/>
                            <w:rPr/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Листов</w:t>
                          </w:r>
                          <w:r/>
                        </w:p>
                      </w:txbxContent>
                    </wps:txbx>
                    <wps:bodyPr wrap="square" lIns="13335" tIns="13335" rIns="13335" bIns="13335" upright="1"/>
                  </wps:wsp>
                </a:graphicData>
              </a:graphic>
            </wp:anchor>
          </w:drawing>
        </mc:Choice>
        <mc:Fallback>
          <w:pict>
            <v:shape id="shape 63" o:spid="_x0000_s63" o:spt="202" type="#_x0000_t202" style="position:absolute;z-index:-250609629;o:allowoverlap:true;o:allowincell:false;mso-position-horizontal-relative:text;margin-left:443.50pt;mso-position-horizontal:absolute;mso-position-vertical-relative:text;margin-top:-59.00pt;mso-position-vertical:absolute;width:60.30pt;height:12.40pt;mso-wrap-distance-left:9.05pt;mso-wrap-distance-top:0.00pt;mso-wrap-distance-right:9.05pt;mso-wrap-distance-bottom:0.00pt;visibility:visible;" fillcolor="#FFFFFF" stroked="f">
              <v:fill opacity="100f"/>
              <v:textbox inset="0,0,0,0">
                <w:txbxContent>
                  <w:p>
                    <w:pPr>
                      <w:pStyle w:val="1585"/>
                      <w:pBdr/>
                      <w:spacing w:after="200" w:before="0"/>
                      <w:ind/>
                      <w:jc w:val="center"/>
                      <w:rPr/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 xml:space="preserve">Листов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935" distR="114935" simplePos="0" relativeHeight="250609628" behindDoc="1" locked="0" layoutInCell="0" allowOverlap="1">
              <wp:simplePos x="0" y="0"/>
              <wp:positionH relativeFrom="column">
                <wp:posOffset>5636895</wp:posOffset>
              </wp:positionH>
              <wp:positionV relativeFrom="paragraph">
                <wp:posOffset>-567054</wp:posOffset>
              </wp:positionV>
              <wp:extent cx="765810" cy="157480"/>
              <wp:effectExtent l="0" t="0" r="0" b="0"/>
              <wp:wrapNone/>
              <wp:docPr id="37" name="_x0000_s10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765810" cy="1574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585"/>
                            <w:pBdr/>
                            <w:spacing w:after="200" w:before="0"/>
                            <w:ind/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</w:r>
                          <w:r>
                            <w:rPr>
                              <w:szCs w:val="18"/>
                            </w:rPr>
                          </w:r>
                        </w:p>
                      </w:txbxContent>
                    </wps:txbx>
                    <wps:bodyPr wrap="square" lIns="13335" tIns="13335" rIns="13335" bIns="13335" upright="1"/>
                  </wps:wsp>
                </a:graphicData>
              </a:graphic>
            </wp:anchor>
          </w:drawing>
        </mc:Choice>
        <mc:Fallback>
          <w:pict>
            <v:shape id="shape 64" o:spid="_x0000_s64" o:spt="202" type="#_x0000_t202" style="position:absolute;z-index:-250609628;o:allowoverlap:true;o:allowincell:false;mso-position-horizontal-relative:text;margin-left:443.85pt;mso-position-horizontal:absolute;mso-position-vertical-relative:text;margin-top:-44.65pt;mso-position-vertical:absolute;width:60.30pt;height:12.40pt;mso-wrap-distance-left:9.05pt;mso-wrap-distance-top:0.00pt;mso-wrap-distance-right:9.05pt;mso-wrap-distance-bottom:0.00pt;visibility:visible;" fillcolor="#FFFFFF" stroked="f">
              <v:fill opacity="100f"/>
              <v:textbox inset="0,0,0,0">
                <w:txbxContent>
                  <w:p>
                    <w:pPr>
                      <w:pStyle w:val="1585"/>
                      <w:pBdr/>
                      <w:spacing w:after="200" w:before="0"/>
                      <w:ind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</w:r>
                    <w:r>
                      <w:rPr>
                        <w:szCs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27" behindDoc="1" locked="0" layoutInCell="0" allowOverlap="1">
              <wp:simplePos x="0" y="0"/>
              <wp:positionH relativeFrom="column">
                <wp:posOffset>4702810</wp:posOffset>
              </wp:positionH>
              <wp:positionV relativeFrom="paragraph">
                <wp:posOffset>-577214</wp:posOffset>
              </wp:positionV>
              <wp:extent cx="635" cy="173990"/>
              <wp:effectExtent l="0" t="0" r="0" b="0"/>
              <wp:wrapNone/>
              <wp:docPr id="38" name="_x0000_s10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65" o:spid="_x0000_s65" style="position:absolute;left:0;text-align:left;z-index:-250609627;mso-wrap-distance-left:9.00pt;mso-wrap-distance-top:0.00pt;mso-wrap-distance-right:9.00pt;mso-wrap-distance-bottom:0.00pt;visibility:visible;" from="370.3pt,-45.4pt" to="370.3pt,-31.7pt" filled="f" strokecolor="#000000" strokeweight="0.99pt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26" behindDoc="1" locked="0" layoutInCell="0" allowOverlap="1">
              <wp:simplePos x="0" y="0"/>
              <wp:positionH relativeFrom="column">
                <wp:posOffset>4882515</wp:posOffset>
              </wp:positionH>
              <wp:positionV relativeFrom="paragraph">
                <wp:posOffset>-576579</wp:posOffset>
              </wp:positionV>
              <wp:extent cx="635" cy="173355"/>
              <wp:effectExtent l="0" t="0" r="0" b="0"/>
              <wp:wrapNone/>
              <wp:docPr id="39" name="_x0000_s10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35" cy="173355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66" o:spid="_x0000_s66" style="position:absolute;left:0;text-align:left;z-index:-250609626;mso-wrap-distance-left:9.00pt;mso-wrap-distance-top:0.00pt;mso-wrap-distance-right:9.00pt;mso-wrap-distance-bottom:0.00pt;visibility:visible;" from="384.4pt,-45.4pt" to="384.5pt,-31.7pt" filled="f" strokecolor="#000000" strokeweight="0.99pt"/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79" behindDoc="0" locked="0" layoutInCell="0" allowOverlap="1">
              <wp:simplePos x="0" y="0"/>
              <wp:positionH relativeFrom="column">
                <wp:posOffset>4551045</wp:posOffset>
              </wp:positionH>
              <wp:positionV relativeFrom="paragraph">
                <wp:posOffset>-292734</wp:posOffset>
              </wp:positionV>
              <wp:extent cx="1847850" cy="397510"/>
              <wp:effectExtent l="0" t="0" r="0" b="0"/>
              <wp:wrapNone/>
              <wp:docPr id="40" name="_x0000_s10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847850" cy="397510"/>
                        <a:chOff x="7167" y="-461"/>
                        <a:chExt cx="2909" cy="626"/>
                      </a:xfrm>
                    </wpg:grpSpPr>
                    <wps:wsp>
                      <wps:cNvPr id="0" name=""/>
                      <wps:cNvSpPr txBox="1"/>
                      <wps:spPr bwMode="auto">
                        <a:xfrm>
                          <a:off x="7167" y="-460"/>
                          <a:ext cx="2909" cy="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85"/>
                              <w:pBdr/>
                              <w:bidi w:val="false"/>
                              <w:spacing w:after="200" w:before="0" w:line="276" w:lineRule="auto"/>
                              <w:ind/>
                              <w:jc w:val="center"/>
                              <w:rPr>
                                <w:rFonts w:ascii="Times New Roman" w:hAnsi="Times New Roman" w:eastAsia="Calibri" w:cs="Times New Roman"/>
                                <w:color w:val="auto"/>
                                <w:sz w:val="28"/>
                                <w:szCs w:val="28"/>
                                <w:lang w:val="ru-RU" w:bidi="ar-SA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color w:val="auto"/>
                                <w:sz w:val="28"/>
                                <w:szCs w:val="28"/>
                                <w:lang w:val="ru-RU" w:bidi="ar-SA"/>
                              </w:rPr>
                              <w:t xml:space="preserve">ИС -225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color w:val="auto"/>
                                <w:sz w:val="28"/>
                                <w:szCs w:val="28"/>
                                <w:lang w:val="ru-RU" w:bidi="ar-SA"/>
                              </w:rPr>
                            </w:r>
                          </w:p>
                        </w:txbxContent>
                      </wps:txbx>
                      <wps:bodyPr wrap="square" lIns="12600" tIns="12600" rIns="12600" bIns="12600" upright="1"/>
                    </wps:wsp>
                  </wpg:wgp>
                </a:graphicData>
              </a:graphic>
            </wp:anchor>
          </w:drawing>
        </mc:Choice>
        <mc:Fallback>
          <w:pict>
            <v:group id="group 67" o:spid="_x0000_s0000" style="position:absolute;z-index:251658279;o:allowoverlap:true;o:allowincell:false;mso-position-horizontal-relative:text;margin-left:358.35pt;mso-position-horizontal:absolute;mso-position-vertical-relative:text;margin-top:-23.05pt;mso-position-vertical:absolute;width:145.50pt;height:31.30pt;mso-wrap-distance-left:0.00pt;mso-wrap-distance-top:0.00pt;mso-wrap-distance-right:0.00pt;mso-wrap-distance-bottom:0.00pt;" coordorigin="71,-4" coordsize="29,6">
              <v:shape id="shape 68" o:spid="_x0000_s68" o:spt="202" type="#_x0000_t202" style="position:absolute;left:71;top:-4;width:29;height:6;visibility:visible;" filled="f" stroked="f">
                <v:textbox inset="0,0,0,0">
                  <w:txbxContent>
                    <w:p>
                      <w:pPr>
                        <w:pStyle w:val="1585"/>
                        <w:pBdr/>
                        <w:bidi w:val="false"/>
                        <w:spacing w:after="200" w:before="0" w:line="276" w:lineRule="auto"/>
                        <w:ind/>
                        <w:jc w:val="center"/>
                        <w:rPr>
                          <w:rFonts w:ascii="Times New Roman" w:hAnsi="Times New Roman" w:eastAsia="Calibri" w:cs="Times New Roman"/>
                          <w:color w:val="auto"/>
                          <w:sz w:val="28"/>
                          <w:szCs w:val="28"/>
                          <w:lang w:val="ru-RU" w:bidi="ar-SA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color w:val="auto"/>
                          <w:sz w:val="28"/>
                          <w:szCs w:val="28"/>
                          <w:lang w:val="ru-RU" w:bidi="ar-SA"/>
                        </w:rPr>
                        <w:t xml:space="preserve">ИС -225</w:t>
                      </w:r>
                      <w:r>
                        <w:rPr>
                          <w:rFonts w:ascii="Times New Roman" w:hAnsi="Times New Roman" w:eastAsia="Calibri" w:cs="Times New Roman"/>
                          <w:color w:val="auto"/>
                          <w:sz w:val="28"/>
                          <w:szCs w:val="28"/>
                          <w:lang w:val="ru-RU" w:bidi="ar-SA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val="ru-RU"/>
      </w:rPr>
    </w:r>
    <w:r>
      <w:rPr>
        <w:lang w:val="ru-RU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89"/>
      <w:pBdr/>
      <w:spacing w:after="200" w:before="0"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524288" behindDoc="0" locked="0" layoutInCell="0" allowOverlap="1">
              <wp:simplePos x="0" y="0"/>
              <wp:positionH relativeFrom="page">
                <wp:posOffset>762000</wp:posOffset>
              </wp:positionH>
              <wp:positionV relativeFrom="page">
                <wp:posOffset>228600</wp:posOffset>
              </wp:positionV>
              <wp:extent cx="6604000" cy="10287000"/>
              <wp:effectExtent l="0" t="0" r="0" b="0"/>
              <wp:wrapNone/>
              <wp:docPr id="1" name="_x0000_s1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04000" cy="10287000"/>
                        <a:chOff x="1200" y="360"/>
                        <a:chExt cx="10399" cy="1620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1200" y="360"/>
                          <a:ext cx="10399" cy="16199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768" y="15708"/>
                          <a:ext cx="0" cy="84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205" y="15702"/>
                          <a:ext cx="10381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336" y="15708"/>
                          <a:ext cx="0" cy="84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3757" y="15708"/>
                          <a:ext cx="0" cy="84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4609" y="15715"/>
                          <a:ext cx="0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5178" y="15708"/>
                          <a:ext cx="0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1031" y="15708"/>
                          <a:ext cx="1" cy="84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205" y="15987"/>
                          <a:ext cx="396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205" y="16272"/>
                          <a:ext cx="3962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1038" y="15989"/>
                          <a:ext cx="555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 txBox="1"/>
                      <wps:spPr bwMode="auto">
                        <a:xfrm>
                          <a:off x="1228" y="16284"/>
                          <a:ext cx="51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85"/>
                              <w:pBdr/>
                              <w:bidi w:val="false"/>
                              <w:spacing w:after="200" w:before="0" w:line="276" w:lineRule="auto"/>
                              <w:ind/>
                              <w:jc w:val="center"/>
                              <w:rPr>
                                <w:rFonts w:ascii="GOST type A" w:hAnsi="GOST type A" w:eastAsia="Calibri" w:cs="GOST type A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</w:pPr>
                            <w:r>
                              <w:rPr>
                                <w:rFonts w:ascii="GOST type A" w:hAnsi="GOST type A" w:eastAsia="Calibri" w:cs="GOST type A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  <w:t xml:space="preserve">Изм.</w:t>
                            </w:r>
                            <w:r>
                              <w:rPr>
                                <w:rFonts w:ascii="GOST type A" w:hAnsi="GOST type A" w:eastAsia="Calibri" w:cs="GOST type A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</w:r>
                          </w:p>
                        </w:txbxContent>
                      </wps:txbx>
                      <wps:bodyPr wrap="square" lIns="12600" tIns="12600" rIns="12600" bIns="12600" upright="1"/>
                    </wps:wsp>
                    <wps:wsp>
                      <wps:cNvPr id="12" name=""/>
                      <wps:cNvSpPr txBox="1"/>
                      <wps:spPr bwMode="auto">
                        <a:xfrm>
                          <a:off x="1792" y="16284"/>
                          <a:ext cx="51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85"/>
                              <w:pBdr/>
                              <w:bidi w:val="false"/>
                              <w:spacing w:after="200" w:before="0" w:line="276" w:lineRule="auto"/>
                              <w:ind/>
                              <w:jc w:val="center"/>
                              <w:rPr>
                                <w:rFonts w:ascii="GOST type A" w:hAnsi="GOST type A" w:eastAsia="Calibri" w:cs="GOST type A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</w:pPr>
                            <w:r>
                              <w:rPr>
                                <w:rFonts w:ascii="GOST type A" w:hAnsi="GOST type A" w:eastAsia="Calibri" w:cs="GOST type A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  <w:t xml:space="preserve">Лист</w:t>
                            </w:r>
                            <w:r>
                              <w:rPr>
                                <w:rFonts w:ascii="GOST type A" w:hAnsi="GOST type A" w:eastAsia="Calibri" w:cs="GOST type A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</w:r>
                          </w:p>
                        </w:txbxContent>
                      </wps:txbx>
                      <wps:bodyPr wrap="square" lIns="12600" tIns="12600" rIns="12600" bIns="12600" upright="1"/>
                    </wps:wsp>
                    <wps:wsp>
                      <wps:cNvPr id="13" name=""/>
                      <wps:cNvSpPr txBox="1"/>
                      <wps:spPr bwMode="auto">
                        <a:xfrm>
                          <a:off x="2378" y="16284"/>
                          <a:ext cx="133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85"/>
                              <w:pBdr/>
                              <w:bidi w:val="false"/>
                              <w:spacing w:after="200" w:before="0" w:line="276" w:lineRule="auto"/>
                              <w:ind/>
                              <w:jc w:val="center"/>
                              <w:rPr>
                                <w:rFonts w:ascii="GOST type A" w:hAnsi="GOST type A" w:eastAsia="Calibri" w:cs="GOST type A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</w:pPr>
                            <w:r>
                              <w:rPr>
                                <w:rFonts w:ascii="GOST type A" w:hAnsi="GOST type A" w:eastAsia="Calibri" w:cs="GOST type A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  <w:t xml:space="preserve">№ докум.</w:t>
                            </w:r>
                            <w:r>
                              <w:rPr>
                                <w:rFonts w:ascii="GOST type A" w:hAnsi="GOST type A" w:eastAsia="Calibri" w:cs="GOST type A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</w:r>
                          </w:p>
                        </w:txbxContent>
                      </wps:txbx>
                      <wps:bodyPr wrap="square" lIns="12600" tIns="12600" rIns="12600" bIns="12600" upright="1"/>
                    </wps:wsp>
                    <wps:wsp>
                      <wps:cNvPr id="14" name=""/>
                      <wps:cNvSpPr txBox="1"/>
                      <wps:spPr bwMode="auto">
                        <a:xfrm>
                          <a:off x="3790" y="16284"/>
                          <a:ext cx="796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85"/>
                              <w:pBdr/>
                              <w:bidi w:val="false"/>
                              <w:spacing w:after="200" w:before="0" w:line="276" w:lineRule="auto"/>
                              <w:ind/>
                              <w:jc w:val="center"/>
                              <w:rPr>
                                <w:rFonts w:ascii="GOST type A" w:hAnsi="GOST type A" w:eastAsia="Calibri" w:cs="GOST type A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</w:pPr>
                            <w:r>
                              <w:rPr>
                                <w:rFonts w:ascii="GOST type A" w:hAnsi="GOST type A" w:eastAsia="Calibri" w:cs="GOST type A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  <w:t xml:space="preserve">Подпись</w:t>
                            </w:r>
                            <w:r>
                              <w:rPr>
                                <w:rFonts w:ascii="GOST type A" w:hAnsi="GOST type A" w:eastAsia="Calibri" w:cs="GOST type A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</w:r>
                          </w:p>
                        </w:txbxContent>
                      </wps:txbx>
                      <wps:bodyPr wrap="square" lIns="12600" tIns="12600" rIns="12600" bIns="12600" upright="1"/>
                    </wps:wsp>
                    <wps:wsp>
                      <wps:cNvPr id="15" name=""/>
                      <wps:cNvSpPr txBox="1"/>
                      <wps:spPr bwMode="auto">
                        <a:xfrm>
                          <a:off x="4634" y="16284"/>
                          <a:ext cx="51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85"/>
                              <w:pBdr/>
                              <w:bidi w:val="false"/>
                              <w:spacing w:after="200" w:before="0" w:line="276" w:lineRule="auto"/>
                              <w:ind/>
                              <w:jc w:val="center"/>
                              <w:rPr>
                                <w:rFonts w:ascii="GOST type A" w:hAnsi="GOST type A" w:eastAsia="Calibri" w:cs="GOST type A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</w:pPr>
                            <w:r>
                              <w:rPr>
                                <w:rFonts w:ascii="GOST type A" w:hAnsi="GOST type A" w:eastAsia="Calibri" w:cs="GOST type A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  <w:t xml:space="preserve">Дата</w:t>
                            </w:r>
                            <w:r>
                              <w:rPr>
                                <w:rFonts w:ascii="GOST type A" w:hAnsi="GOST type A" w:eastAsia="Calibri" w:cs="GOST type A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</w:r>
                          </w:p>
                        </w:txbxContent>
                      </wps:txbx>
                      <wps:bodyPr wrap="square" lIns="12600" tIns="12600" rIns="12600" bIns="12600" upright="1"/>
                    </wps:wsp>
                    <wps:wsp>
                      <wps:cNvPr id="16" name=""/>
                      <wps:cNvSpPr txBox="1"/>
                      <wps:spPr bwMode="auto">
                        <a:xfrm>
                          <a:off x="11053" y="15731"/>
                          <a:ext cx="51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85"/>
                              <w:pBdr/>
                              <w:bidi w:val="false"/>
                              <w:spacing w:after="200" w:before="0" w:line="276" w:lineRule="auto"/>
                              <w:ind/>
                              <w:jc w:val="center"/>
                              <w:rPr>
                                <w:rFonts w:ascii="GOST type A" w:hAnsi="GOST type A" w:eastAsia="Calibri" w:cs="GOST type A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</w:pPr>
                            <w:r>
                              <w:rPr>
                                <w:rFonts w:ascii="GOST type A" w:hAnsi="GOST type A" w:eastAsia="Calibri" w:cs="GOST type A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  <w:t xml:space="preserve">Лист</w:t>
                            </w:r>
                            <w:r>
                              <w:rPr>
                                <w:rFonts w:ascii="GOST type A" w:hAnsi="GOST type A" w:eastAsia="Calibri" w:cs="GOST type A"/>
                                <w:color w:val="auto"/>
                                <w:sz w:val="18"/>
                                <w:szCs w:val="22"/>
                                <w:lang w:val="ru-RU" w:bidi="ar-SA"/>
                              </w:rPr>
                            </w:r>
                          </w:p>
                        </w:txbxContent>
                      </wps:txbx>
                      <wps:bodyPr wrap="square" lIns="12600" tIns="12600" rIns="12600" bIns="12600" upright="1"/>
                    </wps:wsp>
                    <wps:wsp>
                      <wps:cNvPr id="17" name=""/>
                      <wps:cNvSpPr txBox="1"/>
                      <wps:spPr bwMode="auto">
                        <a:xfrm>
                          <a:off x="11053" y="16102"/>
                          <a:ext cx="519" cy="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85"/>
                              <w:pBdr/>
                              <w:bidi w:val="false"/>
                              <w:spacing w:after="200" w:before="0" w:line="276" w:lineRule="auto"/>
                              <w:ind/>
                              <w:jc w:val="center"/>
                              <w:rPr>
                                <w:rFonts w:ascii="GOST type A" w:hAnsi="GOST type A" w:eastAsia="Calibri" w:cs="GOST type A"/>
                                <w:color w:val="auto"/>
                                <w:sz w:val="24"/>
                                <w:szCs w:val="22"/>
                                <w:lang w:bidi="ar-SA"/>
                              </w:rPr>
                            </w:pPr>
                            <w:r>
                              <w:rPr>
                                <w:rFonts w:ascii="GOST type A" w:hAnsi="GOST type A" w:eastAsia="Calibri" w:cs="GOST type A"/>
                                <w:color w:val="auto"/>
                                <w:sz w:val="24"/>
                                <w:szCs w:val="22"/>
                                <w:lang w:bidi="ar-SA"/>
                              </w:rPr>
                              <w:t xml:space="preserve">2</w:t>
                            </w:r>
                            <w:r>
                              <w:rPr>
                                <w:rFonts w:ascii="GOST type A" w:hAnsi="GOST type A" w:eastAsia="Calibri" w:cs="GOST type A"/>
                                <w:color w:val="auto"/>
                                <w:sz w:val="24"/>
                                <w:szCs w:val="22"/>
                                <w:lang w:bidi="ar-SA"/>
                              </w:rPr>
                            </w:r>
                          </w:p>
                        </w:txbxContent>
                      </wps:txbx>
                      <wps:bodyPr wrap="square" lIns="12600" tIns="12600" rIns="12600" bIns="12600" upright="1"/>
                    </wps:wsp>
                    <wps:wsp>
                      <wps:cNvPr id="18" name=""/>
                      <wps:cNvSpPr txBox="1"/>
                      <wps:spPr bwMode="auto">
                        <a:xfrm>
                          <a:off x="5226" y="15929"/>
                          <a:ext cx="5758" cy="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85"/>
                              <w:pBdr/>
                              <w:bidi w:val="false"/>
                              <w:spacing w:after="200" w:before="0" w:line="360" w:lineRule="auto"/>
                              <w:ind/>
                              <w:jc w:val="center"/>
                              <w:rPr>
                                <w:rFonts w:ascii="Times New Roman" w:hAnsi="Times New Roman" w:eastAsia="Calibri" w:cs="Times New Roman"/>
                                <w:color w:val="auto"/>
                                <w:sz w:val="28"/>
                                <w:szCs w:val="28"/>
                                <w:lang w:val="en-US" w:bidi="ar-SA"/>
                              </w:rPr>
                            </w:pPr>
                            <w:r>
                              <w:rPr>
                                <w:rFonts w:ascii="Times New Roman" w:hAnsi="Times New Roman" w:eastAsia="Calibri" w:cs="Times New Roman"/>
                                <w:color w:val="auto"/>
                                <w:sz w:val="28"/>
                                <w:szCs w:val="28"/>
                                <w:lang w:val="ru-RU" w:bidi="ar-SA"/>
                              </w:rPr>
                              <w:t xml:space="preserve">Лабораторная работа №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color w:val="auto"/>
                                <w:sz w:val="28"/>
                                <w:szCs w:val="28"/>
                                <w:lang w:val="en-US" w:bidi="ar-SA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eastAsia="Calibri" w:cs="Times New Roman"/>
                                <w:color w:val="auto"/>
                                <w:sz w:val="28"/>
                                <w:szCs w:val="28"/>
                                <w:lang w:val="en-US" w:bidi="ar-SA"/>
                              </w:rPr>
                            </w:r>
                          </w:p>
                          <w:p>
                            <w:pPr>
                              <w:pStyle w:val="1585"/>
                              <w:pBdr/>
                              <w:bidi w:val="false"/>
                              <w:spacing w:after="200" w:before="0" w:line="276" w:lineRule="auto"/>
                              <w:ind/>
                              <w:rPr>
                                <w:rFonts w:ascii="PT Astra Serif" w:hAnsi="PT Astra Serif" w:eastAsia="Tahoma" w:cs="Noto Sans Devanagari"/>
                                <w:sz w:val="24"/>
                                <w:szCs w:val="24"/>
                                <w:lang w:bidi="hi-IN"/>
                              </w:rPr>
                            </w:pPr>
                            <w:r>
                              <w:rPr>
                                <w:rFonts w:ascii="PT Astra Serif" w:hAnsi="PT Astra Serif" w:eastAsia="Tahoma" w:cs="Noto Sans Devanagari"/>
                                <w:sz w:val="24"/>
                                <w:szCs w:val="24"/>
                                <w:lang w:bidi="hi-IN"/>
                              </w:rPr>
                            </w:r>
                            <w:r>
                              <w:rPr>
                                <w:rFonts w:ascii="PT Astra Serif" w:hAnsi="PT Astra Serif" w:eastAsia="Tahoma" w:cs="Noto Sans Devanagari"/>
                                <w:sz w:val="24"/>
                                <w:szCs w:val="24"/>
                                <w:lang w:bidi="hi-IN"/>
                              </w:rPr>
                            </w:r>
                          </w:p>
                        </w:txbxContent>
                      </wps:txbx>
                      <wps:bodyPr wrap="square" lIns="12600" tIns="12600" rIns="12600" bIns="12600" upright="1"/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524288;o:allowoverlap:true;o:allowincell:false;mso-position-horizontal-relative:page;margin-left:60.00pt;mso-position-horizontal:absolute;mso-position-vertical-relative:page;margin-top:18.00pt;mso-position-vertical:absolute;width:520.00pt;height:810.00pt;mso-wrap-distance-left:0.00pt;mso-wrap-distance-top:0.00pt;mso-wrap-distance-right:0.00pt;mso-wrap-distance-bottom:0.00pt;" coordorigin="12,3" coordsize="103,162">
              <v:shape id="shape 1" o:spid="_x0000_s1" o:spt="1" type="#_x0000_t1" style="position:absolute;left:12;top:3;width:103;height:161;visibility:visible;" filled="f" strokecolor="#000000" strokeweight="2.01pt"/>
              <v:line id="shape 2" o:spid="_x0000_s2" style="position:absolute;left:0;text-align:left;z-index:524288;visibility:visible;" from="12.0pt,3.6pt" to="116.0pt,165.6pt" filled="f" strokecolor="#000000" strokeweight="2.01pt"/>
              <v:line id="shape 3" o:spid="_x0000_s3" style="position:absolute;left:0;text-align:left;z-index:524288;visibility:visible;" from="12.0pt,3.6pt" to="116.0pt,165.6pt" filled="f" strokecolor="#000000" strokeweight="2.01pt"/>
              <v:line id="shape 4" o:spid="_x0000_s4" style="position:absolute;left:0;text-align:left;z-index:524288;visibility:visible;" from="12.0pt,3.6pt" to="116.0pt,165.6pt" filled="f" strokecolor="#000000" strokeweight="2.01pt"/>
              <v:line id="shape 5" o:spid="_x0000_s5" style="position:absolute;left:0;text-align:left;z-index:524288;visibility:visible;" from="12.0pt,3.6pt" to="116.0pt,165.6pt" filled="f" strokecolor="#000000" strokeweight="2.01pt"/>
              <v:line id="shape 6" o:spid="_x0000_s6" style="position:absolute;left:0;text-align:left;z-index:524288;visibility:visible;" from="12.0pt,3.6pt" to="116.0pt,165.6pt" filled="f" strokecolor="#000000" strokeweight="2.01pt"/>
              <v:line id="shape 7" o:spid="_x0000_s7" style="position:absolute;left:0;text-align:left;z-index:524288;visibility:visible;" from="12.0pt,3.6pt" to="116.0pt,165.6pt" filled="f" strokecolor="#000000" strokeweight="2.01pt"/>
              <v:line id="shape 8" o:spid="_x0000_s8" style="position:absolute;left:0;text-align:left;z-index:524288;visibility:visible;" from="12.0pt,3.6pt" to="116.0pt,165.6pt" filled="f" strokecolor="#000000" strokeweight="2.01pt"/>
              <v:line id="shape 9" o:spid="_x0000_s9" style="position:absolute;left:0;text-align:left;z-index:524288;visibility:visible;" from="12.0pt,3.6pt" to="116.0pt,165.6pt" filled="f" strokecolor="#000000" strokeweight="0.99pt"/>
              <v:line id="shape 10" o:spid="_x0000_s10" style="position:absolute;left:0;text-align:left;z-index:524288;visibility:visible;" from="12.0pt,3.6pt" to="116.0pt,165.6pt" filled="f" strokecolor="#000000" strokeweight="2.01pt"/>
              <v:line id="shape 11" o:spid="_x0000_s11" style="position:absolute;left:0;text-align:left;z-index:524288;visibility:visible;" from="12.0pt,3.6pt" to="116.0pt,165.6pt" filled="f" strokecolor="#000000" strokeweight="0.99pt"/>
              <v:shape id="shape 12" o:spid="_x0000_s12" o:spt="202" type="#_x0000_t202" style="position:absolute;left:12;top:162;width:5;height:2;visibility:visible;" filled="f" stroked="f">
                <v:textbox inset="0,0,0,0">
                  <w:txbxContent>
                    <w:p>
                      <w:pPr>
                        <w:pStyle w:val="1585"/>
                        <w:pBdr/>
                        <w:bidi w:val="false"/>
                        <w:spacing w:after="200" w:before="0" w:line="276" w:lineRule="auto"/>
                        <w:ind/>
                        <w:jc w:val="center"/>
                        <w:rPr>
                          <w:rFonts w:ascii="GOST type A" w:hAnsi="GOST type A" w:eastAsia="Calibri" w:cs="GOST type A"/>
                          <w:color w:val="auto"/>
                          <w:sz w:val="18"/>
                          <w:szCs w:val="22"/>
                          <w:lang w:val="ru-RU" w:bidi="ar-SA"/>
                        </w:rPr>
                      </w:pPr>
                      <w:r>
                        <w:rPr>
                          <w:rFonts w:ascii="GOST type A" w:hAnsi="GOST type A" w:eastAsia="Calibri" w:cs="GOST type A"/>
                          <w:color w:val="auto"/>
                          <w:sz w:val="18"/>
                          <w:szCs w:val="22"/>
                          <w:lang w:val="ru-RU" w:bidi="ar-SA"/>
                        </w:rPr>
                        <w:t xml:space="preserve">Изм.</w:t>
                      </w:r>
                      <w:r>
                        <w:rPr>
                          <w:rFonts w:ascii="GOST type A" w:hAnsi="GOST type A" w:eastAsia="Calibri" w:cs="GOST type A"/>
                          <w:color w:val="auto"/>
                          <w:sz w:val="18"/>
                          <w:szCs w:val="22"/>
                          <w:lang w:val="ru-RU" w:bidi="ar-SA"/>
                        </w:rPr>
                      </w:r>
                    </w:p>
                  </w:txbxContent>
                </v:textbox>
              </v:shape>
              <v:shape id="shape 13" o:spid="_x0000_s13" o:spt="202" type="#_x0000_t202" style="position:absolute;left:17;top:162;width:5;height:2;visibility:visible;" filled="f" stroked="f">
                <v:textbox inset="0,0,0,0">
                  <w:txbxContent>
                    <w:p>
                      <w:pPr>
                        <w:pStyle w:val="1585"/>
                        <w:pBdr/>
                        <w:bidi w:val="false"/>
                        <w:spacing w:after="200" w:before="0" w:line="276" w:lineRule="auto"/>
                        <w:ind/>
                        <w:jc w:val="center"/>
                        <w:rPr>
                          <w:rFonts w:ascii="GOST type A" w:hAnsi="GOST type A" w:eastAsia="Calibri" w:cs="GOST type A"/>
                          <w:color w:val="auto"/>
                          <w:sz w:val="18"/>
                          <w:szCs w:val="22"/>
                          <w:lang w:val="ru-RU" w:bidi="ar-SA"/>
                        </w:rPr>
                      </w:pPr>
                      <w:r>
                        <w:rPr>
                          <w:rFonts w:ascii="GOST type A" w:hAnsi="GOST type A" w:eastAsia="Calibri" w:cs="GOST type A"/>
                          <w:color w:val="auto"/>
                          <w:sz w:val="18"/>
                          <w:szCs w:val="22"/>
                          <w:lang w:val="ru-RU" w:bidi="ar-SA"/>
                        </w:rPr>
                        <w:t xml:space="preserve">Лист</w:t>
                      </w:r>
                      <w:r>
                        <w:rPr>
                          <w:rFonts w:ascii="GOST type A" w:hAnsi="GOST type A" w:eastAsia="Calibri" w:cs="GOST type A"/>
                          <w:color w:val="auto"/>
                          <w:sz w:val="18"/>
                          <w:szCs w:val="22"/>
                          <w:lang w:val="ru-RU" w:bidi="ar-SA"/>
                        </w:rPr>
                      </w:r>
                    </w:p>
                  </w:txbxContent>
                </v:textbox>
              </v:shape>
              <v:shape id="shape 14" o:spid="_x0000_s14" o:spt="202" type="#_x0000_t202" style="position:absolute;left:23;top:162;width:13;height:2;visibility:visible;" filled="f" stroked="f">
                <v:textbox inset="0,0,0,0">
                  <w:txbxContent>
                    <w:p>
                      <w:pPr>
                        <w:pStyle w:val="1585"/>
                        <w:pBdr/>
                        <w:bidi w:val="false"/>
                        <w:spacing w:after="200" w:before="0" w:line="276" w:lineRule="auto"/>
                        <w:ind/>
                        <w:jc w:val="center"/>
                        <w:rPr>
                          <w:rFonts w:ascii="GOST type A" w:hAnsi="GOST type A" w:eastAsia="Calibri" w:cs="GOST type A"/>
                          <w:color w:val="auto"/>
                          <w:sz w:val="18"/>
                          <w:szCs w:val="22"/>
                          <w:lang w:val="ru-RU" w:bidi="ar-SA"/>
                        </w:rPr>
                      </w:pPr>
                      <w:r>
                        <w:rPr>
                          <w:rFonts w:ascii="GOST type A" w:hAnsi="GOST type A" w:eastAsia="Calibri" w:cs="GOST type A"/>
                          <w:color w:val="auto"/>
                          <w:sz w:val="18"/>
                          <w:szCs w:val="22"/>
                          <w:lang w:val="ru-RU" w:bidi="ar-SA"/>
                        </w:rPr>
                        <w:t xml:space="preserve">№ докум.</w:t>
                      </w:r>
                      <w:r>
                        <w:rPr>
                          <w:rFonts w:ascii="GOST type A" w:hAnsi="GOST type A" w:eastAsia="Calibri" w:cs="GOST type A"/>
                          <w:color w:val="auto"/>
                          <w:sz w:val="18"/>
                          <w:szCs w:val="22"/>
                          <w:lang w:val="ru-RU" w:bidi="ar-SA"/>
                        </w:rPr>
                      </w:r>
                    </w:p>
                  </w:txbxContent>
                </v:textbox>
              </v:shape>
              <v:shape id="shape 15" o:spid="_x0000_s15" o:spt="202" type="#_x0000_t202" style="position:absolute;left:37;top:162;width:7;height:2;visibility:visible;" filled="f" stroked="f">
                <v:textbox inset="0,0,0,0">
                  <w:txbxContent>
                    <w:p>
                      <w:pPr>
                        <w:pStyle w:val="1585"/>
                        <w:pBdr/>
                        <w:bidi w:val="false"/>
                        <w:spacing w:after="200" w:before="0" w:line="276" w:lineRule="auto"/>
                        <w:ind/>
                        <w:jc w:val="center"/>
                        <w:rPr>
                          <w:rFonts w:ascii="GOST type A" w:hAnsi="GOST type A" w:eastAsia="Calibri" w:cs="GOST type A"/>
                          <w:color w:val="auto"/>
                          <w:sz w:val="18"/>
                          <w:szCs w:val="22"/>
                          <w:lang w:val="ru-RU" w:bidi="ar-SA"/>
                        </w:rPr>
                      </w:pPr>
                      <w:r>
                        <w:rPr>
                          <w:rFonts w:ascii="GOST type A" w:hAnsi="GOST type A" w:eastAsia="Calibri" w:cs="GOST type A"/>
                          <w:color w:val="auto"/>
                          <w:sz w:val="18"/>
                          <w:szCs w:val="22"/>
                          <w:lang w:val="ru-RU" w:bidi="ar-SA"/>
                        </w:rPr>
                        <w:t xml:space="preserve">Подпись</w:t>
                      </w:r>
                      <w:r>
                        <w:rPr>
                          <w:rFonts w:ascii="GOST type A" w:hAnsi="GOST type A" w:eastAsia="Calibri" w:cs="GOST type A"/>
                          <w:color w:val="auto"/>
                          <w:sz w:val="18"/>
                          <w:szCs w:val="22"/>
                          <w:lang w:val="ru-RU" w:bidi="ar-SA"/>
                        </w:rPr>
                      </w:r>
                    </w:p>
                  </w:txbxContent>
                </v:textbox>
              </v:shape>
              <v:shape id="shape 16" o:spid="_x0000_s16" o:spt="202" type="#_x0000_t202" style="position:absolute;left:46;top:162;width:5;height:2;visibility:visible;" filled="f" stroked="f">
                <v:textbox inset="0,0,0,0">
                  <w:txbxContent>
                    <w:p>
                      <w:pPr>
                        <w:pStyle w:val="1585"/>
                        <w:pBdr/>
                        <w:bidi w:val="false"/>
                        <w:spacing w:after="200" w:before="0" w:line="276" w:lineRule="auto"/>
                        <w:ind/>
                        <w:jc w:val="center"/>
                        <w:rPr>
                          <w:rFonts w:ascii="GOST type A" w:hAnsi="GOST type A" w:eastAsia="Calibri" w:cs="GOST type A"/>
                          <w:color w:val="auto"/>
                          <w:sz w:val="18"/>
                          <w:szCs w:val="22"/>
                          <w:lang w:val="ru-RU" w:bidi="ar-SA"/>
                        </w:rPr>
                      </w:pPr>
                      <w:r>
                        <w:rPr>
                          <w:rFonts w:ascii="GOST type A" w:hAnsi="GOST type A" w:eastAsia="Calibri" w:cs="GOST type A"/>
                          <w:color w:val="auto"/>
                          <w:sz w:val="18"/>
                          <w:szCs w:val="22"/>
                          <w:lang w:val="ru-RU" w:bidi="ar-SA"/>
                        </w:rPr>
                        <w:t xml:space="preserve">Дата</w:t>
                      </w:r>
                      <w:r>
                        <w:rPr>
                          <w:rFonts w:ascii="GOST type A" w:hAnsi="GOST type A" w:eastAsia="Calibri" w:cs="GOST type A"/>
                          <w:color w:val="auto"/>
                          <w:sz w:val="18"/>
                          <w:szCs w:val="22"/>
                          <w:lang w:val="ru-RU" w:bidi="ar-SA"/>
                        </w:rPr>
                      </w:r>
                    </w:p>
                  </w:txbxContent>
                </v:textbox>
              </v:shape>
              <v:shape id="shape 17" o:spid="_x0000_s17" o:spt="202" type="#_x0000_t202" style="position:absolute;left:110;top:157;width:5;height:2;visibility:visible;" filled="f" stroked="f">
                <v:textbox inset="0,0,0,0">
                  <w:txbxContent>
                    <w:p>
                      <w:pPr>
                        <w:pStyle w:val="1585"/>
                        <w:pBdr/>
                        <w:bidi w:val="false"/>
                        <w:spacing w:after="200" w:before="0" w:line="276" w:lineRule="auto"/>
                        <w:ind/>
                        <w:jc w:val="center"/>
                        <w:rPr>
                          <w:rFonts w:ascii="GOST type A" w:hAnsi="GOST type A" w:eastAsia="Calibri" w:cs="GOST type A"/>
                          <w:color w:val="auto"/>
                          <w:sz w:val="18"/>
                          <w:szCs w:val="22"/>
                          <w:lang w:val="ru-RU" w:bidi="ar-SA"/>
                        </w:rPr>
                      </w:pPr>
                      <w:r>
                        <w:rPr>
                          <w:rFonts w:ascii="GOST type A" w:hAnsi="GOST type A" w:eastAsia="Calibri" w:cs="GOST type A"/>
                          <w:color w:val="auto"/>
                          <w:sz w:val="18"/>
                          <w:szCs w:val="22"/>
                          <w:lang w:val="ru-RU" w:bidi="ar-SA"/>
                        </w:rPr>
                        <w:t xml:space="preserve">Лист</w:t>
                      </w:r>
                      <w:r>
                        <w:rPr>
                          <w:rFonts w:ascii="GOST type A" w:hAnsi="GOST type A" w:eastAsia="Calibri" w:cs="GOST type A"/>
                          <w:color w:val="auto"/>
                          <w:sz w:val="18"/>
                          <w:szCs w:val="22"/>
                          <w:lang w:val="ru-RU" w:bidi="ar-SA"/>
                        </w:rPr>
                      </w:r>
                    </w:p>
                  </w:txbxContent>
                </v:textbox>
              </v:shape>
              <v:shape id="shape 18" o:spid="_x0000_s18" o:spt="202" type="#_x0000_t202" style="position:absolute;left:110;top:161;width:5;height:3;visibility:visible;" filled="f" stroked="f">
                <v:textbox inset="0,0,0,0">
                  <w:txbxContent>
                    <w:p>
                      <w:pPr>
                        <w:pStyle w:val="1585"/>
                        <w:pBdr/>
                        <w:bidi w:val="false"/>
                        <w:spacing w:after="200" w:before="0" w:line="276" w:lineRule="auto"/>
                        <w:ind/>
                        <w:jc w:val="center"/>
                        <w:rPr>
                          <w:rFonts w:ascii="GOST type A" w:hAnsi="GOST type A" w:eastAsia="Calibri" w:cs="GOST type A"/>
                          <w:color w:val="auto"/>
                          <w:sz w:val="24"/>
                          <w:szCs w:val="22"/>
                          <w:lang w:bidi="ar-SA"/>
                        </w:rPr>
                      </w:pPr>
                      <w:r>
                        <w:rPr>
                          <w:rFonts w:ascii="GOST type A" w:hAnsi="GOST type A" w:eastAsia="Calibri" w:cs="GOST type A"/>
                          <w:color w:val="auto"/>
                          <w:sz w:val="24"/>
                          <w:szCs w:val="22"/>
                          <w:lang w:bidi="ar-SA"/>
                        </w:rPr>
                        <w:t xml:space="preserve">2</w:t>
                      </w:r>
                      <w:r>
                        <w:rPr>
                          <w:rFonts w:ascii="GOST type A" w:hAnsi="GOST type A" w:eastAsia="Calibri" w:cs="GOST type A"/>
                          <w:color w:val="auto"/>
                          <w:sz w:val="24"/>
                          <w:szCs w:val="22"/>
                          <w:lang w:bidi="ar-SA"/>
                        </w:rPr>
                      </w:r>
                    </w:p>
                  </w:txbxContent>
                </v:textbox>
              </v:shape>
              <v:shape id="shape 19" o:spid="_x0000_s19" o:spt="202" type="#_x0000_t202" style="position:absolute;left:52;top:159;width:57;height:3;visibility:visible;" filled="f" stroked="f">
                <v:textbox inset="0,0,0,0">
                  <w:txbxContent>
                    <w:p>
                      <w:pPr>
                        <w:pStyle w:val="1585"/>
                        <w:pBdr/>
                        <w:bidi w:val="false"/>
                        <w:spacing w:after="200" w:before="0" w:line="360" w:lineRule="auto"/>
                        <w:ind/>
                        <w:jc w:val="center"/>
                        <w:rPr>
                          <w:rFonts w:ascii="Times New Roman" w:hAnsi="Times New Roman" w:eastAsia="Calibri" w:cs="Times New Roman"/>
                          <w:color w:val="auto"/>
                          <w:sz w:val="28"/>
                          <w:szCs w:val="28"/>
                          <w:lang w:val="en-US" w:bidi="ar-SA"/>
                        </w:rPr>
                      </w:pPr>
                      <w:r>
                        <w:rPr>
                          <w:rFonts w:ascii="Times New Roman" w:hAnsi="Times New Roman" w:eastAsia="Calibri" w:cs="Times New Roman"/>
                          <w:color w:val="auto"/>
                          <w:sz w:val="28"/>
                          <w:szCs w:val="28"/>
                          <w:lang w:val="ru-RU" w:bidi="ar-SA"/>
                        </w:rPr>
                        <w:t xml:space="preserve">Лабораторная работа №</w:t>
                      </w:r>
                      <w:r>
                        <w:rPr>
                          <w:rFonts w:ascii="Times New Roman" w:hAnsi="Times New Roman" w:eastAsia="Calibri" w:cs="Times New Roman"/>
                          <w:color w:val="auto"/>
                          <w:sz w:val="28"/>
                          <w:szCs w:val="28"/>
                          <w:lang w:val="en-US" w:bidi="ar-SA"/>
                        </w:rPr>
                        <w:t xml:space="preserve"> 1</w:t>
                      </w:r>
                      <w:r>
                        <w:rPr>
                          <w:rFonts w:ascii="Times New Roman" w:hAnsi="Times New Roman" w:eastAsia="Calibri" w:cs="Times New Roman"/>
                          <w:color w:val="auto"/>
                          <w:sz w:val="28"/>
                          <w:szCs w:val="28"/>
                          <w:lang w:val="en-US" w:bidi="ar-SA"/>
                        </w:rPr>
                      </w:r>
                    </w:p>
                    <w:p>
                      <w:pPr>
                        <w:pStyle w:val="1585"/>
                        <w:pBdr/>
                        <w:bidi w:val="false"/>
                        <w:spacing w:after="200" w:before="0" w:line="276" w:lineRule="auto"/>
                        <w:ind/>
                        <w:rPr>
                          <w:rFonts w:ascii="PT Astra Serif" w:hAnsi="PT Astra Serif" w:eastAsia="Tahoma" w:cs="Noto Sans Devanagari"/>
                          <w:sz w:val="24"/>
                          <w:szCs w:val="24"/>
                          <w:lang w:bidi="hi-IN"/>
                        </w:rPr>
                      </w:pPr>
                      <w:r>
                        <w:rPr>
                          <w:rFonts w:ascii="PT Astra Serif" w:hAnsi="PT Astra Serif" w:eastAsia="Tahoma" w:cs="Noto Sans Devanagari"/>
                          <w:sz w:val="24"/>
                          <w:szCs w:val="24"/>
                          <w:lang w:bidi="hi-IN"/>
                        </w:rPr>
                      </w:r>
                      <w:r>
                        <w:rPr>
                          <w:rFonts w:ascii="PT Astra Serif" w:hAnsi="PT Astra Serif" w:eastAsia="Tahoma" w:cs="Noto Sans Devanagari"/>
                          <w:sz w:val="24"/>
                          <w:szCs w:val="24"/>
                          <w:lang w:bidi="hi-IN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689"/>
      <w:pBdr/>
      <w:spacing w:after="200" w:before="0"/>
      <w:ind/>
      <w:rPr>
        <w:lang w:val="ru-RU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0" allowOverlap="1">
              <wp:simplePos x="0" y="0"/>
              <wp:positionH relativeFrom="column">
                <wp:posOffset>-158114</wp:posOffset>
              </wp:positionH>
              <wp:positionV relativeFrom="paragraph">
                <wp:posOffset>173990</wp:posOffset>
              </wp:positionV>
              <wp:extent cx="6588760" cy="10267315"/>
              <wp:effectExtent l="0" t="0" r="0" b="0"/>
              <wp:wrapNone/>
              <wp:docPr id="2" name="_x0000_s10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588760" cy="10267315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0" o:spid="_x0000_s20" o:spt="1" type="#_x0000_t1" style="position:absolute;z-index:-250609663;o:allowoverlap:true;o:allowincell:false;mso-position-horizontal-relative:text;margin-left:-12.45pt;mso-position-horizontal:absolute;mso-position-vertical-relative:text;margin-top:13.70pt;mso-position-vertical:absolute;width:518.80pt;height:808.45pt;mso-wrap-distance-left:9.00pt;mso-wrap-distance-top:0.00pt;mso-wrap-distance-right:9.00pt;mso-wrap-distance-bottom:0.00pt;visibility:visible;" filled="f" strokecolor="#000000" strokeweight="2.01pt"/>
          </w:pict>
        </mc:Fallback>
      </mc:AlternateContent>
    </w:r>
    <w:r>
      <w:rPr>
        <w:lang w:val="ru-RU"/>
      </w:rPr>
    </w:r>
    <w:r>
      <w:rPr>
        <w:lang w:val="ru-RU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pStyle w:val="1586"/>
      <w:rPr/>
      <w:start w:val="1"/>
      <w:suff w:val="nothing"/>
    </w:lvl>
    <w:lvl w:ilvl="2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pStyle w:val="1587"/>
      <w:rPr/>
      <w:start w:val="1"/>
      <w:suff w:val="nothing"/>
    </w:lvl>
    <w:lvl w:ilvl="4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pStyle w:val="1588"/>
      <w:rPr/>
      <w:start w:val="1"/>
      <w:suff w:val="nothing"/>
    </w:lvl>
    <w:lvl w:ilvl="5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1571"/>
      </w:pPr>
      <w:rPr>
        <w:rFonts w:hint="default" w:ascii="Calibri" w:hAnsi="Calibri" w:cs="Calibri"/>
        <w:b w:val="0"/>
        <w:i w:val="0"/>
        <w:strike w:val="0"/>
        <w:color w:val="00000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9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1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3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5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7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9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1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31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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Wingdings" w:hAnsi="Wingdings"/>
        <w:sz w:val="28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360"/>
        </w:tabs>
        <w:spacing/>
        <w:ind w:hanging="360" w:left="360"/>
      </w:pPr>
      <w:rPr>
        <w:rFonts w:hint="default" w:ascii="Times New Roman" w:hAnsi="Times New Roman"/>
        <w:b/>
        <w:i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1800"/>
        </w:tabs>
        <w:spacing/>
        <w:ind w:hanging="1800" w:left="1800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Calibri" w:hAnsi="Calibri" w:cs="Calibri"/>
        <w:b w:val="0"/>
        <w:i w:val="0"/>
        <w:strike w:val="0"/>
        <w:color w:val="00000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Calibri" w:hAnsi="Calibri" w:cs="Calibri"/>
        <w:b w:val="0"/>
        <w:i w:val="0"/>
        <w:strike w:val="0"/>
        <w:color w:val="00000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Calibri" w:hAnsi="Calibri" w:cs="Calibri"/>
        <w:b w:val="0"/>
        <w:i w:val="0"/>
        <w:strike w:val="0"/>
        <w:color w:val="00000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Calibri" w:hAnsi="Calibri" w:cs="Calibri"/>
        <w:b w:val="0"/>
        <w:i w:val="0"/>
        <w:strike w:val="0"/>
        <w:color w:val="00000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Calibri" w:hAnsi="Calibri" w:cs="Calibri"/>
        <w:b w:val="0"/>
        <w:i w:val="0"/>
        <w:strike w:val="0"/>
        <w:color w:val="000000"/>
        <w:sz w:val="24"/>
        <w:szCs w:val="15"/>
        <w:u w:val="none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  <w:sz w:val="28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6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3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7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4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2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920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15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5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5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5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5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5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5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5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5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5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5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5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5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5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5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5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5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5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5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5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5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5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5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5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5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5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1585"/>
    <w:next w:val="1585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1585"/>
    <w:next w:val="1585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1585"/>
    <w:next w:val="1585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1585"/>
    <w:next w:val="1585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1585"/>
    <w:next w:val="1585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1585"/>
    <w:next w:val="1585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1585"/>
    <w:next w:val="158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1585"/>
    <w:next w:val="158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1585"/>
    <w:next w:val="158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1585"/>
    <w:next w:val="1585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1585"/>
    <w:next w:val="1585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1585"/>
    <w:next w:val="158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1585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1585"/>
    <w:next w:val="158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158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1585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1585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1585"/>
    <w:next w:val="15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158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158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1585"/>
    <w:next w:val="1585"/>
    <w:uiPriority w:val="99"/>
    <w:unhideWhenUsed/>
    <w:pPr>
      <w:pBdr/>
      <w:spacing w:after="0" w:afterAutospacing="0"/>
      <w:ind/>
    </w:pPr>
  </w:style>
  <w:style w:type="table" w:styleId="1584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85" w:default="1">
    <w:name w:val="Normal"/>
    <w:next w:val="1585"/>
    <w:pPr>
      <w:widowControl w:val="true"/>
      <w:pBdr/>
      <w:bidi w:val="false"/>
      <w:spacing w:after="200" w:before="0" w:line="276" w:lineRule="auto"/>
      <w:ind/>
    </w:pPr>
    <w:rPr>
      <w:rFonts w:ascii="Calibri" w:hAnsi="Calibri" w:eastAsia="Calibri" w:cs="Times New Roman"/>
      <w:color w:val="auto"/>
      <w:sz w:val="22"/>
      <w:szCs w:val="22"/>
      <w:lang w:val="ru-RU" w:eastAsia="zh-CN" w:bidi="ar-SA"/>
    </w:rPr>
  </w:style>
  <w:style w:type="paragraph" w:styleId="1586">
    <w:name w:val="Заголовок 2"/>
    <w:basedOn w:val="1585"/>
    <w:next w:val="1585"/>
    <w:pPr>
      <w:keepNext w:val="true"/>
      <w:numPr>
        <w:ilvl w:val="1"/>
        <w:numId w:val="1"/>
      </w:numPr>
      <w:pBdr/>
      <w:spacing w:after="60" w:before="240"/>
      <w:ind/>
      <w:outlineLvl w:val="1"/>
    </w:pPr>
    <w:rPr>
      <w:rFonts w:ascii="Cambria" w:hAnsi="Cambria" w:eastAsia="Times New Roman" w:cs="Cambria"/>
      <w:b/>
      <w:bCs/>
      <w:i/>
      <w:iCs/>
      <w:sz w:val="28"/>
      <w:szCs w:val="28"/>
      <w:lang w:val="en-US"/>
    </w:rPr>
  </w:style>
  <w:style w:type="paragraph" w:styleId="1587">
    <w:name w:val="Заголовок 4"/>
    <w:basedOn w:val="1585"/>
    <w:next w:val="1585"/>
    <w:pPr>
      <w:keepNext w:val="true"/>
      <w:numPr>
        <w:ilvl w:val="3"/>
        <w:numId w:val="1"/>
      </w:numPr>
      <w:pBdr/>
      <w:spacing w:after="60" w:before="240"/>
      <w:ind/>
      <w:outlineLvl w:val="3"/>
    </w:pPr>
    <w:rPr>
      <w:rFonts w:eastAsia="Times New Roman"/>
      <w:b/>
      <w:bCs/>
      <w:sz w:val="28"/>
      <w:szCs w:val="28"/>
      <w:lang w:val="en-US"/>
    </w:rPr>
  </w:style>
  <w:style w:type="paragraph" w:styleId="1588">
    <w:name w:val="Заголовок 5"/>
    <w:basedOn w:val="1585"/>
    <w:next w:val="1585"/>
    <w:pPr>
      <w:numPr>
        <w:ilvl w:val="4"/>
        <w:numId w:val="1"/>
      </w:numPr>
      <w:pBdr/>
      <w:spacing w:after="60" w:before="240" w:line="240" w:lineRule="auto"/>
      <w:ind/>
      <w:outlineLvl w:val="4"/>
    </w:pPr>
    <w:rPr>
      <w:rFonts w:eastAsia="Times New Roman"/>
      <w:b/>
      <w:bCs/>
      <w:i/>
      <w:iCs/>
      <w:sz w:val="26"/>
      <w:szCs w:val="26"/>
      <w:lang w:val="en-US"/>
    </w:rPr>
  </w:style>
  <w:style w:type="character" w:styleId="1589">
    <w:name w:val="WW8Num1z0"/>
    <w:next w:val="1589"/>
    <w:link w:val="1585"/>
    <w:pPr>
      <w:pBdr/>
      <w:spacing/>
      <w:ind/>
    </w:pPr>
  </w:style>
  <w:style w:type="character" w:styleId="1590">
    <w:name w:val="WW8Num2z0"/>
    <w:next w:val="1590"/>
    <w:link w:val="1585"/>
    <w:pPr>
      <w:pBdr/>
      <w:spacing/>
      <w:ind/>
    </w:pPr>
    <w:rPr>
      <w:b/>
    </w:rPr>
  </w:style>
  <w:style w:type="character" w:styleId="1591">
    <w:name w:val="WW8Num3z0"/>
    <w:next w:val="1591"/>
    <w:link w:val="1585"/>
    <w:pPr>
      <w:pBdr/>
      <w:spacing/>
      <w:ind/>
    </w:pPr>
  </w:style>
  <w:style w:type="character" w:styleId="1592">
    <w:name w:val="WW8Num4z0"/>
    <w:next w:val="1592"/>
    <w:link w:val="1585"/>
    <w:pPr>
      <w:pBdr/>
      <w:spacing/>
      <w:ind/>
    </w:pPr>
    <w:rPr>
      <w:rFonts w:ascii="Courier New" w:hAnsi="Courier New" w:cs="Courier New"/>
    </w:rPr>
  </w:style>
  <w:style w:type="character" w:styleId="1593">
    <w:name w:val="WW8Num4z2"/>
    <w:next w:val="1593"/>
    <w:link w:val="1585"/>
    <w:pPr>
      <w:pBdr/>
      <w:spacing/>
      <w:ind/>
    </w:pPr>
    <w:rPr>
      <w:rFonts w:ascii="Wingdings" w:hAnsi="Wingdings" w:cs="Wingdings"/>
    </w:rPr>
  </w:style>
  <w:style w:type="character" w:styleId="1594">
    <w:name w:val="WW8Num4z3"/>
    <w:next w:val="1594"/>
    <w:link w:val="1585"/>
    <w:pPr>
      <w:pBdr/>
      <w:spacing/>
      <w:ind/>
    </w:pPr>
    <w:rPr>
      <w:rFonts w:ascii="Symbol" w:hAnsi="Symbol" w:cs="Symbol"/>
    </w:rPr>
  </w:style>
  <w:style w:type="character" w:styleId="1595">
    <w:name w:val="WW8Num6z0"/>
    <w:next w:val="1595"/>
    <w:link w:val="1585"/>
    <w:pPr>
      <w:pBdr/>
      <w:spacing/>
      <w:ind/>
    </w:pPr>
    <w:rPr>
      <w:rFonts w:ascii="Symbol" w:hAnsi="Symbol" w:cs="Symbol"/>
      <w:sz w:val="20"/>
    </w:rPr>
  </w:style>
  <w:style w:type="character" w:styleId="1596">
    <w:name w:val="WW8Num6z1"/>
    <w:next w:val="1596"/>
    <w:pPr>
      <w:pBdr/>
      <w:spacing/>
      <w:ind/>
    </w:pPr>
    <w:rPr>
      <w:rFonts w:ascii="Courier New" w:hAnsi="Courier New" w:cs="Courier New"/>
      <w:sz w:val="20"/>
    </w:rPr>
  </w:style>
  <w:style w:type="character" w:styleId="1597">
    <w:name w:val="WW8Num6z2"/>
    <w:next w:val="1597"/>
    <w:pPr>
      <w:pBdr/>
      <w:spacing/>
      <w:ind/>
    </w:pPr>
    <w:rPr>
      <w:rFonts w:ascii="Wingdings" w:hAnsi="Wingdings" w:cs="Wingdings"/>
      <w:sz w:val="20"/>
    </w:rPr>
  </w:style>
  <w:style w:type="character" w:styleId="1598">
    <w:name w:val="WW8Num7z0"/>
    <w:next w:val="1598"/>
    <w:pPr>
      <w:pBdr/>
      <w:spacing/>
      <w:ind/>
    </w:pPr>
    <w:rPr>
      <w:rFonts w:ascii="Symbol" w:hAnsi="Symbol" w:cs="Symbol"/>
    </w:rPr>
  </w:style>
  <w:style w:type="character" w:styleId="1599">
    <w:name w:val="WW8Num7z1"/>
    <w:next w:val="1599"/>
    <w:link w:val="1585"/>
    <w:pPr>
      <w:pBdr/>
      <w:spacing/>
      <w:ind/>
    </w:pPr>
    <w:rPr>
      <w:rFonts w:ascii="Courier New" w:hAnsi="Courier New" w:cs="Courier New"/>
    </w:rPr>
  </w:style>
  <w:style w:type="character" w:styleId="1600">
    <w:name w:val="WW8Num7z2"/>
    <w:next w:val="1600"/>
    <w:link w:val="1585"/>
    <w:pPr>
      <w:pBdr/>
      <w:spacing/>
      <w:ind/>
    </w:pPr>
    <w:rPr>
      <w:rFonts w:ascii="Wingdings" w:hAnsi="Wingdings" w:cs="Wingdings"/>
    </w:rPr>
  </w:style>
  <w:style w:type="character" w:styleId="1601">
    <w:name w:val="WW8Num9z0"/>
    <w:next w:val="1601"/>
    <w:link w:val="1585"/>
    <w:pPr>
      <w:pBdr/>
      <w:spacing/>
      <w:ind/>
    </w:pPr>
  </w:style>
  <w:style w:type="character" w:styleId="1602">
    <w:name w:val="WW8Num10z0"/>
    <w:next w:val="1602"/>
    <w:link w:val="1585"/>
    <w:pPr>
      <w:pBdr/>
      <w:spacing/>
      <w:ind/>
    </w:pPr>
    <w:rPr>
      <w:rFonts w:ascii="Times New Roman" w:hAnsi="Times New Roman" w:eastAsia="Times New Roman" w:cs="Times New Roman"/>
      <w:b w:val="0"/>
      <w:bCs/>
      <w:i w:val="0"/>
      <w:iCs/>
      <w:caps w:val="0"/>
      <w:smallCaps w:val="0"/>
      <w:strike w:val="0"/>
      <w:color w:val="000000"/>
      <w:spacing w:val="0"/>
      <w:position w:val="0"/>
      <w:sz w:val="23"/>
      <w:szCs w:val="23"/>
      <w:u w:val="none"/>
      <w:vertAlign w:val="baseline"/>
      <w:lang w:val="ru-RU"/>
    </w:rPr>
  </w:style>
  <w:style w:type="character" w:styleId="1603">
    <w:name w:val="WW8Num11z0"/>
    <w:next w:val="1603"/>
    <w:pPr>
      <w:pBdr/>
      <w:spacing/>
      <w:ind/>
    </w:pPr>
  </w:style>
  <w:style w:type="character" w:styleId="1604">
    <w:name w:val="WW8Num12z0"/>
    <w:next w:val="1604"/>
    <w:pPr>
      <w:pBdr/>
      <w:spacing/>
      <w:ind/>
    </w:pPr>
  </w:style>
  <w:style w:type="character" w:styleId="1605">
    <w:name w:val="WW8Num13z0"/>
    <w:next w:val="1605"/>
    <w:link w:val="1585"/>
    <w:pPr>
      <w:pBdr/>
      <w:spacing/>
      <w:ind/>
    </w:pPr>
  </w:style>
  <w:style w:type="character" w:styleId="1606">
    <w:name w:val="WW8Num14z0"/>
    <w:next w:val="1606"/>
    <w:link w:val="1585"/>
    <w:pPr>
      <w:pBdr/>
      <w:spacing/>
      <w:ind/>
    </w:pPr>
  </w:style>
  <w:style w:type="character" w:styleId="1607">
    <w:name w:val="WW8Num15z0"/>
    <w:next w:val="1607"/>
    <w:link w:val="1585"/>
    <w:pPr>
      <w:pBdr/>
      <w:spacing/>
      <w:ind/>
    </w:pPr>
    <w:rPr>
      <w:rFonts w:ascii="Times New Roman" w:hAnsi="Times New Roman" w:cs="Times New Roman"/>
      <w:b w:val="0"/>
      <w:bCs w:val="0"/>
      <w:i w:val="0"/>
      <w:iCs w:val="0"/>
      <w:sz w:val="20"/>
      <w:szCs w:val="20"/>
      <w:u w:val="none"/>
    </w:rPr>
  </w:style>
  <w:style w:type="character" w:styleId="1608">
    <w:name w:val="WW8Num16z0"/>
    <w:next w:val="1608"/>
    <w:pPr>
      <w:pBdr/>
      <w:spacing/>
      <w:ind/>
    </w:pPr>
    <w:rPr>
      <w:rFonts w:ascii="Courier New" w:hAnsi="Courier New" w:cs="Courier New"/>
    </w:rPr>
  </w:style>
  <w:style w:type="character" w:styleId="1609">
    <w:name w:val="WW8Num16z2"/>
    <w:next w:val="1609"/>
    <w:link w:val="1585"/>
    <w:pPr>
      <w:pBdr/>
      <w:spacing/>
      <w:ind/>
    </w:pPr>
    <w:rPr>
      <w:rFonts w:ascii="Wingdings" w:hAnsi="Wingdings" w:cs="Wingdings"/>
    </w:rPr>
  </w:style>
  <w:style w:type="character" w:styleId="1610">
    <w:name w:val="WW8Num16z3"/>
    <w:next w:val="1610"/>
    <w:link w:val="1585"/>
    <w:pPr>
      <w:pBdr/>
      <w:spacing/>
      <w:ind/>
    </w:pPr>
    <w:rPr>
      <w:rFonts w:ascii="Symbol" w:hAnsi="Symbol" w:cs="Symbol"/>
    </w:rPr>
  </w:style>
  <w:style w:type="character" w:styleId="1611">
    <w:name w:val="WW8Num18z0"/>
    <w:next w:val="1611"/>
    <w:link w:val="1585"/>
    <w:pPr>
      <w:pBdr/>
      <w:spacing/>
      <w:ind/>
    </w:pPr>
    <w:rPr>
      <w:rFonts w:ascii="Symbol" w:hAnsi="Symbol" w:cs="Symbol"/>
      <w:sz w:val="20"/>
    </w:rPr>
  </w:style>
  <w:style w:type="character" w:styleId="1612">
    <w:name w:val="WW8Num18z1"/>
    <w:next w:val="1612"/>
    <w:pPr>
      <w:pBdr/>
      <w:spacing/>
      <w:ind/>
    </w:pPr>
    <w:rPr>
      <w:rFonts w:ascii="Courier New" w:hAnsi="Courier New" w:cs="Courier New"/>
      <w:sz w:val="20"/>
    </w:rPr>
  </w:style>
  <w:style w:type="character" w:styleId="1613">
    <w:name w:val="WW8Num18z2"/>
    <w:next w:val="1613"/>
    <w:pPr>
      <w:pBdr/>
      <w:spacing/>
      <w:ind/>
    </w:pPr>
    <w:rPr>
      <w:rFonts w:ascii="Wingdings" w:hAnsi="Wingdings" w:cs="Wingdings"/>
      <w:sz w:val="20"/>
    </w:rPr>
  </w:style>
  <w:style w:type="character" w:styleId="1614">
    <w:name w:val="WW8Num19z0"/>
    <w:next w:val="1614"/>
    <w:pPr>
      <w:pBdr/>
      <w:spacing/>
      <w:ind/>
    </w:pPr>
  </w:style>
  <w:style w:type="character" w:styleId="1615">
    <w:name w:val="WW8Num20z0"/>
    <w:next w:val="1615"/>
    <w:link w:val="1585"/>
    <w:pPr>
      <w:pBdr/>
      <w:spacing/>
      <w:ind/>
    </w:pPr>
  </w:style>
  <w:style w:type="character" w:styleId="1616">
    <w:name w:val="WW8Num20z1"/>
    <w:next w:val="1616"/>
    <w:link w:val="1585"/>
    <w:pPr>
      <w:pBdr/>
      <w:spacing/>
      <w:ind/>
    </w:pPr>
    <w:rPr>
      <w:rFonts w:ascii="Symbol" w:hAnsi="Symbol" w:cs="Symbol"/>
    </w:rPr>
  </w:style>
  <w:style w:type="character" w:styleId="1617">
    <w:name w:val="WW8Num21z0"/>
    <w:next w:val="1617"/>
    <w:link w:val="1585"/>
    <w:pPr>
      <w:pBdr/>
      <w:spacing/>
      <w:ind/>
    </w:pPr>
    <w:rPr>
      <w:rFonts w:ascii="Symbol" w:hAnsi="Symbol" w:cs="Symbol"/>
      <w:sz w:val="20"/>
    </w:rPr>
  </w:style>
  <w:style w:type="character" w:styleId="1618">
    <w:name w:val="WW8Num21z1"/>
    <w:next w:val="1618"/>
    <w:pPr>
      <w:pBdr/>
      <w:spacing/>
      <w:ind/>
    </w:pPr>
    <w:rPr>
      <w:rFonts w:ascii="Courier New" w:hAnsi="Courier New" w:cs="Courier New"/>
      <w:sz w:val="20"/>
    </w:rPr>
  </w:style>
  <w:style w:type="character" w:styleId="1619">
    <w:name w:val="WW8Num21z2"/>
    <w:next w:val="1619"/>
    <w:pPr>
      <w:pBdr/>
      <w:spacing/>
      <w:ind/>
    </w:pPr>
    <w:rPr>
      <w:rFonts w:ascii="Wingdings" w:hAnsi="Wingdings" w:cs="Wingdings"/>
      <w:sz w:val="20"/>
    </w:rPr>
  </w:style>
  <w:style w:type="character" w:styleId="1620">
    <w:name w:val="WW8Num23z0"/>
    <w:next w:val="1620"/>
    <w:pPr>
      <w:pBdr/>
      <w:spacing/>
      <w:ind/>
    </w:pPr>
  </w:style>
  <w:style w:type="character" w:styleId="1621">
    <w:name w:val="WW8Num24z0"/>
    <w:next w:val="1621"/>
    <w:link w:val="1585"/>
    <w:pPr>
      <w:pBdr/>
      <w:spacing/>
      <w:ind/>
    </w:pPr>
    <w:rPr>
      <w:b w:val="0"/>
      <w:i w:val="0"/>
      <w:sz w:val="22"/>
    </w:rPr>
  </w:style>
  <w:style w:type="character" w:styleId="1622">
    <w:name w:val="WW8Num25z0"/>
    <w:next w:val="1622"/>
    <w:link w:val="1585"/>
    <w:pPr>
      <w:pBdr/>
      <w:spacing/>
      <w:ind/>
    </w:pPr>
  </w:style>
  <w:style w:type="character" w:styleId="1623">
    <w:name w:val="WW8Num26z1"/>
    <w:next w:val="1623"/>
    <w:link w:val="1585"/>
    <w:pPr>
      <w:pBdr/>
      <w:spacing/>
      <w:ind/>
    </w:pPr>
    <w:rPr>
      <w:sz w:val="24"/>
      <w:szCs w:val="24"/>
    </w:rPr>
  </w:style>
  <w:style w:type="character" w:styleId="1624">
    <w:name w:val="WW8Num26z2"/>
    <w:next w:val="1624"/>
    <w:link w:val="1585"/>
    <w:pPr>
      <w:pBdr/>
      <w:spacing/>
      <w:ind/>
    </w:pPr>
  </w:style>
  <w:style w:type="character" w:styleId="1625">
    <w:name w:val="WW8Num27z0"/>
    <w:next w:val="1625"/>
    <w:link w:val="1585"/>
    <w:pPr>
      <w:pBdr/>
      <w:spacing/>
      <w:ind/>
    </w:pPr>
    <w:rPr>
      <w:rFonts w:ascii="Symbol" w:hAnsi="Symbol" w:cs="Symbol"/>
    </w:rPr>
  </w:style>
  <w:style w:type="character" w:styleId="1626">
    <w:name w:val="WW8Num27z1"/>
    <w:next w:val="1626"/>
    <w:link w:val="1585"/>
    <w:pPr>
      <w:pBdr/>
      <w:spacing/>
      <w:ind/>
    </w:pPr>
    <w:rPr>
      <w:rFonts w:ascii="Courier New" w:hAnsi="Courier New" w:cs="Courier New"/>
    </w:rPr>
  </w:style>
  <w:style w:type="character" w:styleId="1627">
    <w:name w:val="WW8Num27z2"/>
    <w:next w:val="1627"/>
    <w:link w:val="1585"/>
    <w:pPr>
      <w:pBdr/>
      <w:spacing/>
      <w:ind/>
    </w:pPr>
    <w:rPr>
      <w:rFonts w:ascii="Wingdings" w:hAnsi="Wingdings" w:cs="Wingdings"/>
    </w:rPr>
  </w:style>
  <w:style w:type="character" w:styleId="1628">
    <w:name w:val="WW8Num28z0"/>
    <w:next w:val="1628"/>
    <w:link w:val="1585"/>
    <w:pPr>
      <w:pBdr/>
      <w:spacing/>
      <w:ind/>
    </w:pPr>
  </w:style>
  <w:style w:type="character" w:styleId="1629">
    <w:name w:val="WW8Num29z0"/>
    <w:next w:val="1629"/>
    <w:link w:val="1585"/>
    <w:pPr>
      <w:pBdr/>
      <w:spacing/>
      <w:ind/>
    </w:pPr>
  </w:style>
  <w:style w:type="character" w:styleId="1630">
    <w:name w:val="WW8Num30z0"/>
    <w:next w:val="1630"/>
    <w:link w:val="1585"/>
    <w:pPr>
      <w:pBdr/>
      <w:spacing/>
      <w:ind/>
    </w:pPr>
  </w:style>
  <w:style w:type="character" w:styleId="1631">
    <w:name w:val="WW8Num31z0"/>
    <w:next w:val="1631"/>
    <w:link w:val="1585"/>
    <w:pPr>
      <w:pBdr/>
      <w:spacing/>
      <w:ind/>
    </w:pPr>
    <w:rPr>
      <w:rFonts w:ascii="Symbol" w:hAnsi="Symbol" w:cs="Symbol"/>
      <w:sz w:val="20"/>
    </w:rPr>
  </w:style>
  <w:style w:type="character" w:styleId="1632">
    <w:name w:val="WW8Num31z1"/>
    <w:next w:val="1632"/>
    <w:pPr>
      <w:pBdr/>
      <w:spacing/>
      <w:ind/>
    </w:pPr>
    <w:rPr>
      <w:rFonts w:ascii="Courier New" w:hAnsi="Courier New" w:cs="Courier New"/>
      <w:sz w:val="20"/>
    </w:rPr>
  </w:style>
  <w:style w:type="character" w:styleId="1633">
    <w:name w:val="WW8Num31z2"/>
    <w:next w:val="1633"/>
    <w:pPr>
      <w:pBdr/>
      <w:spacing/>
      <w:ind/>
    </w:pPr>
    <w:rPr>
      <w:rFonts w:ascii="Wingdings" w:hAnsi="Wingdings" w:cs="Wingdings"/>
      <w:sz w:val="20"/>
    </w:rPr>
  </w:style>
  <w:style w:type="character" w:styleId="1634">
    <w:name w:val="WW8Num32z0"/>
    <w:next w:val="1634"/>
    <w:pPr>
      <w:pBdr/>
      <w:spacing/>
      <w:ind/>
    </w:pPr>
    <w:rPr>
      <w:rFonts w:ascii="Symbol" w:hAnsi="Symbol" w:cs="Symbol"/>
    </w:rPr>
  </w:style>
  <w:style w:type="character" w:styleId="1635">
    <w:name w:val="WW8Num32z1"/>
    <w:next w:val="1635"/>
    <w:link w:val="1585"/>
    <w:pPr>
      <w:pBdr/>
      <w:spacing/>
      <w:ind/>
    </w:pPr>
    <w:rPr>
      <w:rFonts w:ascii="Courier New" w:hAnsi="Courier New" w:cs="Courier New"/>
    </w:rPr>
  </w:style>
  <w:style w:type="character" w:styleId="1636">
    <w:name w:val="WW8Num32z2"/>
    <w:next w:val="1636"/>
    <w:link w:val="1585"/>
    <w:pPr>
      <w:pBdr/>
      <w:spacing/>
      <w:ind/>
    </w:pPr>
    <w:rPr>
      <w:rFonts w:ascii="Wingdings" w:hAnsi="Wingdings" w:cs="Wingdings"/>
    </w:rPr>
  </w:style>
  <w:style w:type="character" w:styleId="1637">
    <w:name w:val="WW8Num33z0"/>
    <w:next w:val="1637"/>
    <w:link w:val="1585"/>
    <w:pPr>
      <w:pBdr/>
      <w:spacing/>
      <w:ind/>
    </w:pPr>
    <w:rPr>
      <w:rFonts w:ascii="Wingdings" w:hAnsi="Wingdings" w:cs="Wingdings"/>
    </w:rPr>
  </w:style>
  <w:style w:type="character" w:styleId="1638">
    <w:name w:val="WW8Num33z1"/>
    <w:next w:val="1638"/>
    <w:link w:val="1585"/>
    <w:pPr>
      <w:pBdr/>
      <w:spacing/>
      <w:ind/>
    </w:pPr>
    <w:rPr>
      <w:rFonts w:ascii="Courier New" w:hAnsi="Courier New" w:cs="Courier New"/>
    </w:rPr>
  </w:style>
  <w:style w:type="character" w:styleId="1639">
    <w:name w:val="WW8Num33z3"/>
    <w:next w:val="1639"/>
    <w:link w:val="1585"/>
    <w:pPr>
      <w:pBdr/>
      <w:spacing/>
      <w:ind/>
    </w:pPr>
    <w:rPr>
      <w:rFonts w:ascii="Symbol" w:hAnsi="Symbol" w:cs="Symbol"/>
    </w:rPr>
  </w:style>
  <w:style w:type="character" w:styleId="1640">
    <w:name w:val="WW8Num34z0"/>
    <w:next w:val="1640"/>
    <w:link w:val="1585"/>
    <w:pPr>
      <w:pBdr/>
      <w:spacing/>
      <w:ind/>
    </w:pPr>
    <w:rPr>
      <w:rFonts w:ascii="Times New Roman" w:hAnsi="Times New Roman" w:cs="Times New Roman"/>
      <w:b w:val="0"/>
      <w:i w:val="0"/>
      <w:sz w:val="20"/>
      <w:u w:val="none"/>
    </w:rPr>
  </w:style>
  <w:style w:type="character" w:styleId="1641">
    <w:name w:val="WW8Num35z0"/>
    <w:next w:val="1641"/>
    <w:pPr>
      <w:pBdr/>
      <w:spacing/>
      <w:ind/>
    </w:pPr>
    <w:rPr>
      <w:b/>
    </w:rPr>
  </w:style>
  <w:style w:type="character" w:styleId="1642">
    <w:name w:val="WW8Num36z0"/>
    <w:next w:val="1642"/>
    <w:link w:val="1585"/>
    <w:pPr>
      <w:pBdr/>
      <w:spacing/>
      <w:ind/>
    </w:pPr>
  </w:style>
  <w:style w:type="character" w:styleId="1643">
    <w:name w:val="WW8Num37z0"/>
    <w:next w:val="1643"/>
    <w:link w:val="1585"/>
    <w:pPr>
      <w:pBdr/>
      <w:spacing/>
      <w:ind/>
    </w:pPr>
  </w:style>
  <w:style w:type="character" w:styleId="1644">
    <w:name w:val="WW8Num38z0"/>
    <w:next w:val="1644"/>
    <w:link w:val="1585"/>
    <w:pPr>
      <w:pBdr/>
      <w:spacing/>
      <w:ind/>
    </w:pPr>
  </w:style>
  <w:style w:type="character" w:styleId="1645">
    <w:name w:val="WW8Num39z1"/>
    <w:next w:val="1645"/>
    <w:link w:val="1585"/>
    <w:pPr>
      <w:pBdr/>
      <w:spacing/>
      <w:ind/>
    </w:pPr>
    <w:rPr>
      <w:rFonts w:ascii="Times New Roman" w:hAnsi="Times New Roman" w:eastAsia="Times New Roman" w:cs="Times New Roman"/>
    </w:rPr>
  </w:style>
  <w:style w:type="character" w:styleId="1646">
    <w:name w:val="WW8Num40z0"/>
    <w:next w:val="1646"/>
    <w:pPr>
      <w:pBdr/>
      <w:spacing/>
      <w:ind/>
    </w:pPr>
  </w:style>
  <w:style w:type="character" w:styleId="1647">
    <w:name w:val="WW8Num41z0"/>
    <w:next w:val="1647"/>
    <w:link w:val="1585"/>
    <w:pPr>
      <w:pBdr/>
      <w:spacing/>
      <w:ind/>
    </w:pPr>
  </w:style>
  <w:style w:type="character" w:styleId="1648">
    <w:name w:val="WW8Num42z0"/>
    <w:next w:val="1648"/>
    <w:link w:val="1585"/>
    <w:pPr>
      <w:pBdr/>
      <w:spacing/>
      <w:ind/>
    </w:pPr>
    <w:rPr>
      <w:rFonts w:ascii="Courier New" w:hAnsi="Courier New" w:cs="Courier New"/>
    </w:rPr>
  </w:style>
  <w:style w:type="character" w:styleId="1649">
    <w:name w:val="WW8Num42z2"/>
    <w:next w:val="1649"/>
    <w:link w:val="1585"/>
    <w:pPr>
      <w:pBdr/>
      <w:spacing/>
      <w:ind/>
    </w:pPr>
    <w:rPr>
      <w:rFonts w:ascii="Wingdings" w:hAnsi="Wingdings" w:cs="Wingdings"/>
    </w:rPr>
  </w:style>
  <w:style w:type="character" w:styleId="1650">
    <w:name w:val="WW8Num42z3"/>
    <w:next w:val="1650"/>
    <w:link w:val="1585"/>
    <w:pPr>
      <w:pBdr/>
      <w:spacing/>
      <w:ind/>
    </w:pPr>
    <w:rPr>
      <w:rFonts w:ascii="Symbol" w:hAnsi="Symbol" w:cs="Symbol"/>
    </w:rPr>
  </w:style>
  <w:style w:type="character" w:styleId="1651">
    <w:name w:val="WW8Num44z0"/>
    <w:next w:val="1651"/>
    <w:link w:val="1585"/>
    <w:pPr>
      <w:pBdr/>
      <w:spacing/>
      <w:ind/>
    </w:pPr>
  </w:style>
  <w:style w:type="character" w:styleId="1652">
    <w:name w:val="Основной шрифт абзаца"/>
    <w:next w:val="1652"/>
    <w:link w:val="1585"/>
    <w:pPr>
      <w:pBdr/>
      <w:spacing/>
      <w:ind/>
    </w:pPr>
  </w:style>
  <w:style w:type="character" w:styleId="1653">
    <w:name w:val="Замещающий текст"/>
    <w:next w:val="1653"/>
    <w:link w:val="1585"/>
    <w:pPr>
      <w:pBdr/>
      <w:spacing/>
      <w:ind/>
    </w:pPr>
    <w:rPr>
      <w:color w:val="808080"/>
    </w:rPr>
  </w:style>
  <w:style w:type="character" w:styleId="1654">
    <w:name w:val="Текст выноски Знак"/>
    <w:next w:val="1654"/>
    <w:link w:val="1585"/>
    <w:pPr>
      <w:pBdr/>
      <w:spacing/>
      <w:ind/>
    </w:pPr>
    <w:rPr>
      <w:rFonts w:ascii="Tahoma" w:hAnsi="Tahoma" w:cs="Tahoma"/>
      <w:sz w:val="16"/>
      <w:szCs w:val="16"/>
    </w:rPr>
  </w:style>
  <w:style w:type="character" w:styleId="1655">
    <w:name w:val="Верхний колонтитул Знак"/>
    <w:next w:val="1655"/>
    <w:pPr>
      <w:pBdr/>
      <w:spacing/>
      <w:ind/>
    </w:pPr>
    <w:rPr>
      <w:sz w:val="22"/>
      <w:szCs w:val="22"/>
    </w:rPr>
  </w:style>
  <w:style w:type="character" w:styleId="1656">
    <w:name w:val="Нижний колонтитул Знак"/>
    <w:next w:val="1656"/>
    <w:link w:val="1585"/>
    <w:pPr>
      <w:pBdr/>
      <w:spacing/>
      <w:ind/>
    </w:pPr>
    <w:rPr>
      <w:sz w:val="22"/>
      <w:szCs w:val="22"/>
    </w:rPr>
  </w:style>
  <w:style w:type="character" w:styleId="1657">
    <w:name w:val="Интернет-ссылка"/>
    <w:next w:val="1657"/>
    <w:link w:val="1585"/>
    <w:pPr>
      <w:pBdr/>
      <w:spacing/>
      <w:ind/>
    </w:pPr>
    <w:rPr>
      <w:color w:val="0000ff"/>
      <w:u w:val="single"/>
    </w:rPr>
  </w:style>
  <w:style w:type="character" w:styleId="1658">
    <w:name w:val="Заголовок 5 Знак"/>
    <w:next w:val="1658"/>
    <w:link w:val="1585"/>
    <w:pPr>
      <w:pBdr/>
      <w:spacing/>
      <w:ind/>
    </w:pPr>
    <w:rPr>
      <w:rFonts w:eastAsia="Times New Roman"/>
      <w:b/>
      <w:bCs/>
      <w:i/>
      <w:iCs/>
      <w:sz w:val="26"/>
      <w:szCs w:val="26"/>
    </w:rPr>
  </w:style>
  <w:style w:type="character" w:styleId="1659">
    <w:name w:val="b-result__url"/>
    <w:basedOn w:val="1652"/>
    <w:next w:val="1659"/>
    <w:pPr>
      <w:pBdr/>
      <w:spacing/>
      <w:ind/>
    </w:pPr>
  </w:style>
  <w:style w:type="character" w:styleId="1660">
    <w:name w:val="Акцент"/>
    <w:next w:val="1660"/>
    <w:link w:val="1585"/>
    <w:pPr>
      <w:pBdr/>
      <w:spacing/>
      <w:ind/>
    </w:pPr>
    <w:rPr>
      <w:i/>
      <w:iCs/>
    </w:rPr>
  </w:style>
  <w:style w:type="character" w:styleId="1661">
    <w:name w:val="Заголовок 2 Знак"/>
    <w:next w:val="1661"/>
    <w:link w:val="1585"/>
    <w:pPr>
      <w:pBdr/>
      <w:spacing/>
      <w:ind/>
    </w:pPr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1662">
    <w:name w:val="Основной текст с отступом 3 Знак"/>
    <w:next w:val="1662"/>
    <w:pPr>
      <w:pBdr/>
      <w:spacing/>
      <w:ind/>
    </w:pPr>
    <w:rPr>
      <w:rFonts w:ascii="Times New Roman" w:hAnsi="Times New Roman" w:eastAsia="Times New Roman" w:cs="Times New Roman"/>
      <w:sz w:val="16"/>
      <w:szCs w:val="16"/>
    </w:rPr>
  </w:style>
  <w:style w:type="character" w:styleId="1663">
    <w:name w:val="st"/>
    <w:basedOn w:val="1652"/>
    <w:next w:val="1663"/>
    <w:pPr>
      <w:pBdr/>
      <w:spacing/>
      <w:ind/>
    </w:pPr>
  </w:style>
  <w:style w:type="character" w:styleId="1664">
    <w:name w:val="Заголовок 4 Знак"/>
    <w:next w:val="1664"/>
    <w:link w:val="1585"/>
    <w:pPr>
      <w:pBdr/>
      <w:spacing/>
      <w:ind/>
    </w:pPr>
    <w:rPr>
      <w:rFonts w:ascii="Calibri" w:hAnsi="Calibri" w:eastAsia="Times New Roman" w:cs="Times New Roman"/>
      <w:b/>
      <w:bCs/>
      <w:sz w:val="28"/>
      <w:szCs w:val="28"/>
    </w:rPr>
  </w:style>
  <w:style w:type="character" w:styleId="1665">
    <w:name w:val="Основной текст_"/>
    <w:next w:val="1665"/>
    <w:pPr>
      <w:pBdr/>
      <w:spacing/>
      <w:ind/>
    </w:pPr>
    <w:rPr>
      <w:spacing w:val="3"/>
      <w:sz w:val="21"/>
      <w:szCs w:val="21"/>
      <w:shd w:val="clear" w:color="auto" w:fill="ffffff"/>
    </w:rPr>
  </w:style>
  <w:style w:type="character" w:styleId="1666">
    <w:name w:val="Основной текст + 12;5 pt;Полужирный;Интервал 0 pt"/>
    <w:next w:val="1666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color w:val="000000"/>
      <w:spacing w:val="-3"/>
      <w:position w:val="0"/>
      <w:sz w:val="25"/>
      <w:szCs w:val="25"/>
      <w:u w:val="none"/>
      <w:shd w:val="clear" w:color="auto" w:fill="ffffff"/>
      <w:vertAlign w:val="baseline"/>
      <w:lang w:val="ru-RU"/>
    </w:rPr>
  </w:style>
  <w:style w:type="character" w:styleId="1667">
    <w:name w:val="Основной текст (3)"/>
    <w:next w:val="1667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color w:val="000000"/>
      <w:spacing w:val="-3"/>
      <w:position w:val="0"/>
      <w:sz w:val="25"/>
      <w:szCs w:val="25"/>
      <w:u w:val="single"/>
      <w:vertAlign w:val="baseline"/>
      <w:lang w:val="ru-RU"/>
    </w:rPr>
  </w:style>
  <w:style w:type="character" w:styleId="1668">
    <w:name w:val="Основной текст (5)_"/>
    <w:next w:val="1668"/>
    <w:pPr>
      <w:pBdr/>
      <w:spacing/>
      <w:ind/>
    </w:pPr>
    <w:rPr>
      <w:shd w:val="clear" w:color="auto" w:fill="ffffff"/>
    </w:rPr>
  </w:style>
  <w:style w:type="character" w:styleId="1669">
    <w:name w:val="Основной текст (5) + 12;5 pt;Полужирный;Интервал 0 pt"/>
    <w:next w:val="1669"/>
    <w:link w:val="1585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color w:val="000000"/>
      <w:spacing w:val="-3"/>
      <w:position w:val="0"/>
      <w:sz w:val="25"/>
      <w:szCs w:val="25"/>
      <w:u w:val="none"/>
      <w:vertAlign w:val="baseline"/>
    </w:rPr>
  </w:style>
  <w:style w:type="character" w:styleId="1670">
    <w:name w:val="Основной текст (6)_"/>
    <w:next w:val="1670"/>
    <w:pPr>
      <w:pBdr/>
      <w:spacing/>
      <w:ind/>
    </w:pPr>
    <w:rPr>
      <w:sz w:val="23"/>
      <w:szCs w:val="23"/>
      <w:shd w:val="clear" w:color="auto" w:fill="ffffff"/>
    </w:rPr>
  </w:style>
  <w:style w:type="character" w:styleId="1671">
    <w:name w:val="Основной текст (6) + Полужирный;Курсив"/>
    <w:next w:val="1671"/>
    <w:link w:val="1585"/>
    <w:pPr>
      <w:pBdr/>
      <w:spacing/>
      <w:ind/>
    </w:pPr>
    <w:rPr>
      <w:rFonts w:ascii="Times New Roman" w:hAnsi="Times New Roman" w:eastAsia="Times New Roman" w:cs="Times New Roman"/>
      <w:b/>
      <w:bCs/>
      <w:i/>
      <w:iCs/>
      <w:caps w:val="0"/>
      <w:smallCaps w:val="0"/>
      <w:strike w:val="0"/>
      <w:color w:val="000000"/>
      <w:spacing w:val="0"/>
      <w:position w:val="0"/>
      <w:sz w:val="23"/>
      <w:szCs w:val="23"/>
      <w:u w:val="none"/>
      <w:vertAlign w:val="baseline"/>
    </w:rPr>
  </w:style>
  <w:style w:type="character" w:styleId="1672">
    <w:name w:val="Основной текст (6) + SimSun;8 pt;Курсив"/>
    <w:next w:val="1672"/>
    <w:pPr>
      <w:pBdr/>
      <w:spacing/>
      <w:ind/>
    </w:pPr>
    <w:rPr>
      <w:rFonts w:ascii="SimSun" w:hAnsi="SimSun" w:eastAsia="SimSun" w:cs="SimSun"/>
      <w:b w:val="0"/>
      <w:bCs w:val="0"/>
      <w:i/>
      <w:iCs/>
      <w:caps w:val="0"/>
      <w:smallCaps w:val="0"/>
      <w:strike w:val="0"/>
      <w:color w:val="000000"/>
      <w:spacing w:val="0"/>
      <w:position w:val="0"/>
      <w:sz w:val="16"/>
      <w:szCs w:val="16"/>
      <w:u w:val="none"/>
      <w:vertAlign w:val="baseline"/>
    </w:rPr>
  </w:style>
  <w:style w:type="character" w:styleId="1673">
    <w:name w:val="Основной текст (7)_"/>
    <w:next w:val="1673"/>
    <w:pPr>
      <w:pBdr/>
      <w:spacing/>
      <w:ind/>
    </w:pPr>
    <w:rPr>
      <w:shd w:val="clear" w:color="auto" w:fill="ffffff"/>
    </w:rPr>
  </w:style>
  <w:style w:type="character" w:styleId="1674">
    <w:name w:val="Основной текст (7) + 12;5 pt;Полужирный;Интервал 0 pt"/>
    <w:next w:val="1674"/>
    <w:link w:val="1585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color w:val="000000"/>
      <w:spacing w:val="-3"/>
      <w:position w:val="0"/>
      <w:sz w:val="25"/>
      <w:szCs w:val="25"/>
      <w:u w:val="none"/>
      <w:vertAlign w:val="baseline"/>
    </w:rPr>
  </w:style>
  <w:style w:type="character" w:styleId="1675">
    <w:name w:val="Основной текст (8)_"/>
    <w:next w:val="1675"/>
    <w:pPr>
      <w:pBdr/>
      <w:spacing/>
      <w:ind/>
    </w:pPr>
    <w:rPr>
      <w:shd w:val="clear" w:color="auto" w:fill="ffffff"/>
    </w:rPr>
  </w:style>
  <w:style w:type="character" w:styleId="1676">
    <w:name w:val="Основной текст (8) + 12;5 pt;Полужирный;Интервал 0 pt"/>
    <w:next w:val="1676"/>
    <w:link w:val="1585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color w:val="000000"/>
      <w:spacing w:val="-3"/>
      <w:position w:val="0"/>
      <w:sz w:val="25"/>
      <w:szCs w:val="25"/>
      <w:u w:val="none"/>
      <w:vertAlign w:val="baseline"/>
    </w:rPr>
  </w:style>
  <w:style w:type="character" w:styleId="1677">
    <w:name w:val="Основной текст (9)_"/>
    <w:next w:val="1677"/>
    <w:pPr>
      <w:pBdr/>
      <w:spacing/>
      <w:ind/>
    </w:pPr>
    <w:rPr>
      <w:shd w:val="clear" w:color="auto" w:fill="ffffff"/>
    </w:rPr>
  </w:style>
  <w:style w:type="character" w:styleId="1678">
    <w:name w:val="Основной текст (9) + 12;5 pt;Полужирный;Интервал 0 pt"/>
    <w:next w:val="1678"/>
    <w:link w:val="1585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color w:val="000000"/>
      <w:spacing w:val="-3"/>
      <w:position w:val="0"/>
      <w:sz w:val="25"/>
      <w:szCs w:val="25"/>
      <w:u w:val="none"/>
      <w:vertAlign w:val="baseline"/>
    </w:rPr>
  </w:style>
  <w:style w:type="character" w:styleId="1679">
    <w:name w:val="Основной текст (10)_"/>
    <w:next w:val="1679"/>
    <w:pPr>
      <w:pBdr/>
      <w:spacing/>
      <w:ind/>
    </w:pPr>
    <w:rPr>
      <w:shd w:val="clear" w:color="auto" w:fill="ffffff"/>
    </w:rPr>
  </w:style>
  <w:style w:type="character" w:styleId="1680">
    <w:name w:val="Основной текст (10) + 12;5 pt;Полужирный;Интервал 0 pt"/>
    <w:next w:val="1680"/>
    <w:link w:val="1585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color w:val="000000"/>
      <w:spacing w:val="-3"/>
      <w:position w:val="0"/>
      <w:sz w:val="25"/>
      <w:szCs w:val="25"/>
      <w:u w:val="none"/>
      <w:vertAlign w:val="baseline"/>
    </w:rPr>
  </w:style>
  <w:style w:type="character" w:styleId="1681">
    <w:name w:val="Абзац списка Знак"/>
    <w:next w:val="1681"/>
    <w:pPr>
      <w:pBdr/>
      <w:spacing/>
      <w:ind/>
    </w:pPr>
    <w:rPr>
      <w:sz w:val="22"/>
      <w:szCs w:val="22"/>
    </w:rPr>
  </w:style>
  <w:style w:type="paragraph" w:styleId="1682">
    <w:name w:val="Заголовок"/>
    <w:basedOn w:val="1585"/>
    <w:next w:val="1683"/>
    <w:link w:val="1585"/>
    <w:pPr>
      <w:keepNext w:val="true"/>
      <w:pBdr/>
      <w:spacing w:after="120" w:before="240"/>
      <w:ind/>
    </w:pPr>
    <w:rPr>
      <w:rFonts w:ascii="PT Astra Serif" w:hAnsi="PT Astra Serif" w:eastAsia="Tahoma" w:cs="Noto Sans Devanagari"/>
      <w:sz w:val="28"/>
      <w:szCs w:val="28"/>
    </w:rPr>
  </w:style>
  <w:style w:type="paragraph" w:styleId="1683">
    <w:name w:val="Основной текст"/>
    <w:basedOn w:val="1585"/>
    <w:next w:val="1683"/>
    <w:pPr>
      <w:pBdr/>
      <w:spacing w:after="140" w:before="0" w:line="276" w:lineRule="auto"/>
      <w:ind/>
    </w:pPr>
  </w:style>
  <w:style w:type="paragraph" w:styleId="1684">
    <w:name w:val="Список"/>
    <w:basedOn w:val="1683"/>
    <w:next w:val="1684"/>
    <w:link w:val="1585"/>
    <w:pPr>
      <w:pBdr/>
      <w:spacing/>
      <w:ind/>
    </w:pPr>
    <w:rPr>
      <w:rFonts w:ascii="PT Astra Serif" w:hAnsi="PT Astra Serif" w:cs="Noto Sans Devanagari"/>
    </w:rPr>
  </w:style>
  <w:style w:type="paragraph" w:styleId="1685">
    <w:name w:val="Название"/>
    <w:basedOn w:val="1585"/>
    <w:next w:val="1685"/>
    <w:link w:val="1585"/>
    <w:pPr>
      <w:suppressLineNumbers w:val="true"/>
      <w:pBdr/>
      <w:spacing w:after="120" w:before="120"/>
      <w:ind/>
    </w:pPr>
    <w:rPr>
      <w:rFonts w:ascii="PT Astra Serif" w:hAnsi="PT Astra Serif" w:cs="Noto Sans Devanagari"/>
      <w:i/>
      <w:iCs/>
      <w:sz w:val="24"/>
      <w:szCs w:val="24"/>
    </w:rPr>
  </w:style>
  <w:style w:type="paragraph" w:styleId="1686">
    <w:name w:val="Указатель"/>
    <w:basedOn w:val="1585"/>
    <w:next w:val="1686"/>
    <w:pPr>
      <w:suppressLineNumbers w:val="true"/>
      <w:pBdr/>
      <w:spacing/>
      <w:ind/>
    </w:pPr>
    <w:rPr>
      <w:rFonts w:ascii="PT Astra Serif" w:hAnsi="PT Astra Serif" w:cs="Noto Sans Devanagari"/>
    </w:rPr>
  </w:style>
  <w:style w:type="paragraph" w:styleId="1687">
    <w:name w:val="Текст выноски"/>
    <w:basedOn w:val="1585"/>
    <w:next w:val="1687"/>
    <w:link w:val="1585"/>
    <w:pPr>
      <w:pBdr/>
      <w:spacing w:after="0" w:before="0" w:line="240" w:lineRule="auto"/>
      <w:ind/>
    </w:pPr>
    <w:rPr>
      <w:rFonts w:ascii="Tahoma" w:hAnsi="Tahoma" w:cs="Tahoma"/>
      <w:sz w:val="16"/>
      <w:szCs w:val="16"/>
      <w:lang w:val="en-US"/>
    </w:rPr>
  </w:style>
  <w:style w:type="paragraph" w:styleId="1688">
    <w:name w:val="Колонтитул"/>
    <w:basedOn w:val="1585"/>
    <w:next w:val="1688"/>
    <w:pPr>
      <w:suppressLineNumbers w:val="true"/>
      <w:pBdr/>
      <w:tabs>
        <w:tab w:val="center" w:leader="none" w:pos="4819"/>
        <w:tab w:val="right" w:leader="none" w:pos="9638"/>
      </w:tabs>
      <w:spacing/>
      <w:ind/>
    </w:pPr>
  </w:style>
  <w:style w:type="paragraph" w:styleId="1689">
    <w:name w:val="Верхний колонтитул"/>
    <w:basedOn w:val="1585"/>
    <w:next w:val="1689"/>
    <w:link w:val="1585"/>
    <w:pPr>
      <w:pBdr/>
      <w:tabs>
        <w:tab w:val="center" w:leader="none" w:pos="4677"/>
        <w:tab w:val="right" w:leader="none" w:pos="9355"/>
      </w:tabs>
      <w:spacing/>
      <w:ind/>
    </w:pPr>
    <w:rPr>
      <w:lang w:val="en-US"/>
    </w:rPr>
  </w:style>
  <w:style w:type="paragraph" w:styleId="1690">
    <w:name w:val="Нижний колонтитул"/>
    <w:basedOn w:val="1585"/>
    <w:next w:val="1690"/>
    <w:link w:val="1585"/>
    <w:pPr>
      <w:pBdr/>
      <w:tabs>
        <w:tab w:val="center" w:leader="none" w:pos="4677"/>
        <w:tab w:val="right" w:leader="none" w:pos="9355"/>
      </w:tabs>
      <w:spacing/>
      <w:ind/>
    </w:pPr>
    <w:rPr>
      <w:lang w:val="en-US"/>
    </w:rPr>
  </w:style>
  <w:style w:type="paragraph" w:styleId="1691">
    <w:name w:val="Абзац списка"/>
    <w:basedOn w:val="1585"/>
    <w:next w:val="1691"/>
    <w:link w:val="1585"/>
    <w:pPr>
      <w:pBdr/>
      <w:spacing/>
      <w:ind w:right="0" w:firstLine="0" w:left="708"/>
    </w:pPr>
    <w:rPr>
      <w:lang w:val="en-US"/>
    </w:rPr>
  </w:style>
  <w:style w:type="paragraph" w:styleId="1692">
    <w:name w:val="Чертежный"/>
    <w:next w:val="1692"/>
    <w:link w:val="1585"/>
    <w:pPr>
      <w:widowControl w:val="true"/>
      <w:pBdr/>
      <w:bidi w:val="false"/>
      <w:spacing/>
      <w:ind/>
      <w:jc w:val="both"/>
    </w:pPr>
    <w:rPr>
      <w:rFonts w:ascii="GOST type A" w:hAnsi="GOST type A" w:eastAsia="Times New Roman" w:cs="GOST type A"/>
      <w:i/>
      <w:color w:val="auto"/>
      <w:sz w:val="28"/>
      <w:szCs w:val="20"/>
      <w:lang w:val="uk-UA" w:eastAsia="zh-CN" w:bidi="ar-SA"/>
    </w:rPr>
  </w:style>
  <w:style w:type="paragraph" w:styleId="1693">
    <w:name w:val="Обычный (веб)"/>
    <w:basedOn w:val="1585"/>
    <w:next w:val="1693"/>
    <w:pPr>
      <w:pBdr/>
      <w:spacing w:after="280" w:before="280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1694">
    <w:name w:val="Основной текст с отступом 3"/>
    <w:basedOn w:val="1585"/>
    <w:next w:val="1694"/>
    <w:link w:val="1585"/>
    <w:pPr>
      <w:pBdr/>
      <w:spacing w:after="120" w:before="0" w:line="240" w:lineRule="auto"/>
      <w:ind w:right="0" w:firstLine="0" w:left="283"/>
    </w:pPr>
    <w:rPr>
      <w:rFonts w:ascii="Times New Roman" w:hAnsi="Times New Roman" w:eastAsia="Times New Roman" w:cs="Times New Roman"/>
      <w:sz w:val="16"/>
      <w:szCs w:val="16"/>
      <w:lang w:val="en-US"/>
    </w:rPr>
  </w:style>
  <w:style w:type="paragraph" w:styleId="1695">
    <w:name w:val="Основной текст4"/>
    <w:basedOn w:val="1585"/>
    <w:next w:val="1695"/>
    <w:pPr>
      <w:widowControl w:val="false"/>
      <w:pBdr/>
      <w:shd w:val="clear" w:color="auto" w:fill="ffffff"/>
      <w:spacing w:after="240" w:before="0" w:line="274" w:lineRule="exact"/>
      <w:ind w:right="0" w:hanging="440" w:left="0"/>
    </w:pPr>
    <w:rPr>
      <w:spacing w:val="3"/>
      <w:sz w:val="21"/>
      <w:szCs w:val="21"/>
      <w:lang w:val="en-US"/>
    </w:rPr>
  </w:style>
  <w:style w:type="paragraph" w:styleId="1696">
    <w:name w:val="Основной текст (5)"/>
    <w:basedOn w:val="1585"/>
    <w:next w:val="1696"/>
    <w:pPr>
      <w:widowControl w:val="false"/>
      <w:pBdr/>
      <w:shd w:val="clear" w:color="auto" w:fill="ffffff"/>
      <w:spacing w:after="0" w:before="0" w:line="326" w:lineRule="exact"/>
      <w:ind/>
    </w:pPr>
    <w:rPr>
      <w:sz w:val="20"/>
      <w:szCs w:val="20"/>
      <w:lang w:val="en-US"/>
    </w:rPr>
  </w:style>
  <w:style w:type="paragraph" w:styleId="1697">
    <w:name w:val="Основной текст (6)"/>
    <w:basedOn w:val="1585"/>
    <w:next w:val="1697"/>
    <w:link w:val="1585"/>
    <w:pPr>
      <w:widowControl w:val="false"/>
      <w:pBdr/>
      <w:shd w:val="clear" w:color="auto" w:fill="ffffff"/>
      <w:spacing w:after="0" w:before="0" w:line="326" w:lineRule="exact"/>
      <w:ind/>
    </w:pPr>
    <w:rPr>
      <w:sz w:val="23"/>
      <w:szCs w:val="23"/>
      <w:lang w:val="en-US"/>
    </w:rPr>
  </w:style>
  <w:style w:type="paragraph" w:styleId="1698">
    <w:name w:val="Основной текст (7)"/>
    <w:basedOn w:val="1585"/>
    <w:next w:val="1698"/>
    <w:link w:val="1585"/>
    <w:pPr>
      <w:widowControl w:val="false"/>
      <w:pBdr/>
      <w:shd w:val="clear" w:color="auto" w:fill="ffffff"/>
      <w:spacing w:after="0" w:before="0" w:line="326" w:lineRule="exact"/>
      <w:ind/>
    </w:pPr>
    <w:rPr>
      <w:sz w:val="20"/>
      <w:szCs w:val="20"/>
      <w:lang w:val="en-US"/>
    </w:rPr>
  </w:style>
  <w:style w:type="paragraph" w:styleId="1699">
    <w:name w:val="Основной текст (8)"/>
    <w:basedOn w:val="1585"/>
    <w:next w:val="1699"/>
    <w:link w:val="1585"/>
    <w:pPr>
      <w:widowControl w:val="false"/>
      <w:pBdr/>
      <w:shd w:val="clear" w:color="auto" w:fill="ffffff"/>
      <w:spacing w:after="0" w:before="0" w:line="326" w:lineRule="exact"/>
      <w:ind/>
    </w:pPr>
    <w:rPr>
      <w:sz w:val="20"/>
      <w:szCs w:val="20"/>
      <w:lang w:val="en-US"/>
    </w:rPr>
  </w:style>
  <w:style w:type="paragraph" w:styleId="1700">
    <w:name w:val="Основной текст (9)"/>
    <w:basedOn w:val="1585"/>
    <w:next w:val="1700"/>
    <w:link w:val="1585"/>
    <w:pPr>
      <w:widowControl w:val="false"/>
      <w:pBdr/>
      <w:shd w:val="clear" w:color="auto" w:fill="ffffff"/>
      <w:spacing w:after="0" w:before="0" w:line="326" w:lineRule="exact"/>
      <w:ind/>
    </w:pPr>
    <w:rPr>
      <w:sz w:val="20"/>
      <w:szCs w:val="20"/>
      <w:lang w:val="en-US"/>
    </w:rPr>
  </w:style>
  <w:style w:type="paragraph" w:styleId="1701">
    <w:name w:val="Основной текст (10)"/>
    <w:basedOn w:val="1585"/>
    <w:next w:val="1701"/>
    <w:link w:val="1585"/>
    <w:pPr>
      <w:widowControl w:val="false"/>
      <w:pBdr/>
      <w:shd w:val="clear" w:color="auto" w:fill="ffffff"/>
      <w:spacing w:after="0" w:before="0" w:line="326" w:lineRule="exact"/>
      <w:ind/>
    </w:pPr>
    <w:rPr>
      <w:sz w:val="20"/>
      <w:szCs w:val="20"/>
      <w:lang w:val="en-US"/>
    </w:rPr>
  </w:style>
  <w:style w:type="paragraph" w:styleId="1702">
    <w:name w:val="Содержимое врезки"/>
    <w:basedOn w:val="1585"/>
    <w:next w:val="1702"/>
    <w:link w:val="1585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>Практическое занятие.dot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Цель: Изучить iButton</dc:title>
  <dc:creator>Black.User</dc:creator>
  <cp:revision>129</cp:revision>
  <dcterms:created xsi:type="dcterms:W3CDTF">2011-12-11T15:44:00Z</dcterms:created>
  <dcterms:modified xsi:type="dcterms:W3CDTF">2024-10-01T04:45:44Z</dcterms:modified>
</cp:coreProperties>
</file>